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2FE" w:rsidRDefault="008202FE" w:rsidP="008202FE">
      <w:pPr>
        <w:pStyle w:val="Titel"/>
        <w:rPr>
          <w:sz w:val="44"/>
          <w:szCs w:val="44"/>
        </w:rPr>
      </w:pPr>
      <w:r w:rsidRPr="00341840">
        <w:rPr>
          <w:sz w:val="44"/>
          <w:szCs w:val="44"/>
        </w:rPr>
        <w:t>Indstillingsguide boks 2 (TR 612 S)</w:t>
      </w:r>
    </w:p>
    <w:p w:rsidR="008202FE" w:rsidRPr="00341840" w:rsidRDefault="008202FE" w:rsidP="008202FE">
      <w:pPr>
        <w:pStyle w:val="Overskrift1"/>
      </w:pPr>
      <w:r>
        <w:t>S</w:t>
      </w:r>
      <w:r w:rsidRPr="00341840">
        <w:t>ommer</w:t>
      </w:r>
      <w:r>
        <w:t xml:space="preserve"> drift</w:t>
      </w:r>
    </w:p>
    <w:p w:rsidR="008202FE" w:rsidRDefault="008202FE" w:rsidP="008202FE">
      <w:pPr>
        <w:rPr>
          <w:b/>
        </w:rPr>
      </w:pPr>
      <w:r w:rsidRPr="000522A5">
        <w:rPr>
          <w:b/>
        </w:rPr>
        <w:t>For at indstille ventilationen til sommer-drift (dag/nat drift):</w:t>
      </w:r>
    </w:p>
    <w:p w:rsidR="008202FE" w:rsidRDefault="008202FE" w:rsidP="008202FE">
      <w:pPr>
        <w:numPr>
          <w:ilvl w:val="0"/>
          <w:numId w:val="1"/>
        </w:numPr>
        <w:ind w:left="426"/>
      </w:pPr>
      <w:r>
        <w:t xml:space="preserve">Check at tiden går korrekt – Hvis ikke, se i ”Fuld brugsvejledning (boks </w:t>
      </w:r>
      <w:proofErr w:type="gramStart"/>
      <w:r>
        <w:t>2)”</w:t>
      </w:r>
      <w:proofErr w:type="gramEnd"/>
      <w:r>
        <w:t xml:space="preserve"> side 7 fra </w:t>
      </w:r>
      <w:proofErr w:type="spellStart"/>
      <w:r>
        <w:t>wiki</w:t>
      </w:r>
      <w:proofErr w:type="spellEnd"/>
      <w:r>
        <w:t>-side.</w:t>
      </w:r>
    </w:p>
    <w:p w:rsidR="008202FE" w:rsidRDefault="008202FE" w:rsidP="008202FE">
      <w:pPr>
        <w:numPr>
          <w:ilvl w:val="0"/>
          <w:numId w:val="1"/>
        </w:numPr>
        <w:ind w:left="426"/>
      </w:pPr>
      <w:r>
        <w:t>Slet vinterprogrammet fra den.</w:t>
      </w:r>
    </w:p>
    <w:p w:rsidR="008202FE" w:rsidRDefault="008202FE" w:rsidP="008202FE">
      <w:pPr>
        <w:numPr>
          <w:ilvl w:val="1"/>
          <w:numId w:val="1"/>
        </w:numPr>
        <w:ind w:left="851"/>
      </w:pPr>
      <w:r>
        <w:t>Tryk på ”</w:t>
      </w:r>
      <w:proofErr w:type="spellStart"/>
      <w:r>
        <w:t>Prog</w:t>
      </w:r>
      <w:proofErr w:type="spellEnd"/>
      <w:r>
        <w:t>”.</w:t>
      </w:r>
    </w:p>
    <w:p w:rsidR="008202FE" w:rsidRDefault="008202FE" w:rsidP="008202FE">
      <w:pPr>
        <w:numPr>
          <w:ilvl w:val="1"/>
          <w:numId w:val="1"/>
        </w:numPr>
        <w:ind w:left="851"/>
      </w:pPr>
      <w:r>
        <w:t>Tryk ”d” + ”h” + ”m” samtidig.</w:t>
      </w:r>
    </w:p>
    <w:p w:rsidR="008202FE" w:rsidRDefault="008202FE" w:rsidP="008202FE">
      <w:pPr>
        <w:numPr>
          <w:ilvl w:val="0"/>
          <w:numId w:val="1"/>
        </w:numPr>
        <w:ind w:left="426"/>
      </w:pPr>
      <w:r>
        <w:t xml:space="preserve">For indstilling se i ”Fuld brugervejledning (boks </w:t>
      </w:r>
      <w:proofErr w:type="gramStart"/>
      <w:r>
        <w:t>2)”</w:t>
      </w:r>
      <w:proofErr w:type="gramEnd"/>
      <w:r>
        <w:t xml:space="preserve"> side 9-10.</w:t>
      </w:r>
    </w:p>
    <w:p w:rsidR="008202FE" w:rsidRDefault="008202FE" w:rsidP="008202FE">
      <w:pPr>
        <w:numPr>
          <w:ilvl w:val="0"/>
          <w:numId w:val="1"/>
        </w:numPr>
        <w:ind w:left="426"/>
      </w:pPr>
      <w:r>
        <w:t>C2 svarer til vores nat-drift (svarende til højre knap på styringsenhed), og skal også sættes i vores.</w:t>
      </w:r>
      <w:r>
        <w:br/>
        <w:t>Dette følger samme vejledning som angivet i punkt 3, bare hvor man vælger C2 i stedet for C1.</w:t>
      </w:r>
    </w:p>
    <w:p w:rsidR="008202FE" w:rsidRDefault="008202FE" w:rsidP="008202FE">
      <w:pPr>
        <w:ind w:left="426"/>
      </w:pPr>
    </w:p>
    <w:p w:rsidR="008202FE" w:rsidRPr="002E11F9" w:rsidRDefault="008202FE" w:rsidP="008202FE">
      <w:pPr>
        <w:pStyle w:val="Overskrift1"/>
      </w:pPr>
      <w:r>
        <w:t>Vinter drift</w:t>
      </w:r>
    </w:p>
    <w:p w:rsidR="00A45088" w:rsidRPr="008202FE" w:rsidRDefault="008202FE" w:rsidP="008202FE">
      <w:pPr>
        <w:rPr>
          <w:b/>
        </w:rPr>
      </w:pPr>
      <w:r w:rsidRPr="000522A5">
        <w:rPr>
          <w:b/>
        </w:rPr>
        <w:t>For at indstille ventilationen til vinter-drift (</w:t>
      </w:r>
      <w:proofErr w:type="spellStart"/>
      <w:r w:rsidRPr="000522A5">
        <w:rPr>
          <w:b/>
        </w:rPr>
        <w:t>peak-hour</w:t>
      </w:r>
      <w:proofErr w:type="spellEnd"/>
      <w:r>
        <w:rPr>
          <w:b/>
        </w:rPr>
        <w:t xml:space="preserve"> drift) følges guide for sommer, bare med de ekstra intervaller.</w:t>
      </w:r>
      <w:bookmarkStart w:id="0" w:name="_GoBack"/>
      <w:bookmarkEnd w:id="0"/>
    </w:p>
    <w:sectPr w:rsidR="00A45088" w:rsidRPr="008202FE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102" w:rsidRDefault="00A70102" w:rsidP="00A45088">
      <w:pPr>
        <w:spacing w:after="0" w:line="240" w:lineRule="auto"/>
      </w:pPr>
      <w:r>
        <w:separator/>
      </w:r>
    </w:p>
  </w:endnote>
  <w:endnote w:type="continuationSeparator" w:id="0">
    <w:p w:rsidR="00A70102" w:rsidRDefault="00A70102" w:rsidP="00A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7970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45088" w:rsidRDefault="00A45088" w:rsidP="00A45088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202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202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102" w:rsidRDefault="00A70102" w:rsidP="00A45088">
      <w:pPr>
        <w:spacing w:after="0" w:line="240" w:lineRule="auto"/>
      </w:pPr>
      <w:r>
        <w:separator/>
      </w:r>
    </w:p>
  </w:footnote>
  <w:footnote w:type="continuationSeparator" w:id="0">
    <w:p w:rsidR="00A70102" w:rsidRDefault="00A70102" w:rsidP="00A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088" w:rsidRDefault="00A45088">
    <w:pPr>
      <w:pStyle w:val="Sidehoved"/>
    </w:pPr>
    <w:r>
      <w:rPr>
        <w:noProof/>
        <w:lang w:eastAsia="da-DK"/>
      </w:rPr>
      <w:drawing>
        <wp:inline distT="0" distB="0" distL="0" distR="0">
          <wp:extent cx="1357657" cy="540000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6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657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45088" w:rsidRDefault="00A45088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A3FCC"/>
    <w:multiLevelType w:val="hybridMultilevel"/>
    <w:tmpl w:val="D48A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FE"/>
    <w:rsid w:val="000B1043"/>
    <w:rsid w:val="000C5541"/>
    <w:rsid w:val="00675A50"/>
    <w:rsid w:val="008202FE"/>
    <w:rsid w:val="00A45088"/>
    <w:rsid w:val="00A70102"/>
    <w:rsid w:val="00B53884"/>
    <w:rsid w:val="00C22E86"/>
    <w:rsid w:val="00C479D6"/>
    <w:rsid w:val="00D5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3A17DA-0591-4CC9-8EC0-9715D177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2FE"/>
    <w:pPr>
      <w:spacing w:after="200" w:line="276" w:lineRule="auto"/>
      <w:contextualSpacing/>
    </w:pPr>
    <w:rPr>
      <w:rFonts w:ascii="Calibri" w:eastAsia="Calibri" w:hAnsi="Calibri" w:cs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4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5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5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5088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4508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A45088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45088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5088"/>
  </w:style>
  <w:style w:type="paragraph" w:styleId="Sidefod">
    <w:name w:val="footer"/>
    <w:basedOn w:val="Normal"/>
    <w:link w:val="Sidefo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5088"/>
  </w:style>
  <w:style w:type="character" w:customStyle="1" w:styleId="Overskrift3Tegn">
    <w:name w:val="Overskrift 3 Tegn"/>
    <w:basedOn w:val="Standardskrifttypeiafsnit"/>
    <w:link w:val="Overskrift3"/>
    <w:uiPriority w:val="9"/>
    <w:rsid w:val="00A45088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5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5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%20(Data%20drev)\Akdtu%20owncloud\F&#230;lles\AKDT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AKDTU Template.dotx</Template>
  <TotalTime>2</TotalTime>
  <Pages>1</Pages>
  <Words>97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Londin Larsen</dc:creator>
  <cp:keywords/>
  <dc:description/>
  <cp:lastModifiedBy>Mathias Londin Larsen</cp:lastModifiedBy>
  <cp:revision>1</cp:revision>
  <cp:lastPrinted>2015-07-26T16:59:00Z</cp:lastPrinted>
  <dcterms:created xsi:type="dcterms:W3CDTF">2015-07-31T15:15:00Z</dcterms:created>
  <dcterms:modified xsi:type="dcterms:W3CDTF">2015-07-31T15:17:00Z</dcterms:modified>
</cp:coreProperties>
</file>