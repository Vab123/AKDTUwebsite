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15D" w:rsidRDefault="00EA215D" w:rsidP="00EA215D">
      <w:pPr>
        <w:pStyle w:val="Titel"/>
      </w:pPr>
      <w:r w:rsidRPr="00EA215D">
        <w:t>Indstillingsguide boks 1 (TR 610 top)</w:t>
      </w:r>
    </w:p>
    <w:p w:rsidR="00EA215D" w:rsidRPr="00EA215D" w:rsidRDefault="00EA215D" w:rsidP="00EA215D">
      <w:pPr>
        <w:pStyle w:val="Overskrift1"/>
      </w:pPr>
      <w:r>
        <w:t>S</w:t>
      </w:r>
      <w:r w:rsidRPr="00EA215D">
        <w:t>ommer</w:t>
      </w:r>
      <w:r>
        <w:t xml:space="preserve"> drift</w:t>
      </w:r>
    </w:p>
    <w:p w:rsidR="00EA215D" w:rsidRPr="00EA215D" w:rsidRDefault="00EA215D" w:rsidP="00EA215D">
      <w:pPr>
        <w:rPr>
          <w:b/>
        </w:rPr>
      </w:pPr>
      <w:r w:rsidRPr="00EA215D">
        <w:rPr>
          <w:b/>
        </w:rPr>
        <w:t>For at indstille ventilationen til sommer-drift (dag/nat drift):</w:t>
      </w:r>
    </w:p>
    <w:p w:rsidR="00EA215D" w:rsidRDefault="00EA215D" w:rsidP="00EA215D">
      <w:pPr>
        <w:pStyle w:val="Listeafsnit"/>
        <w:numPr>
          <w:ilvl w:val="0"/>
          <w:numId w:val="2"/>
        </w:numPr>
      </w:pPr>
      <w:r>
        <w:t>Check at tiden går korrekt – Hvis ikke, se i ”Fuld brugervejledning.pdf” side 6.</w:t>
      </w:r>
    </w:p>
    <w:p w:rsidR="00EA215D" w:rsidRDefault="00EA215D" w:rsidP="00EA215D">
      <w:pPr>
        <w:pStyle w:val="Listeafsnit"/>
        <w:numPr>
          <w:ilvl w:val="0"/>
          <w:numId w:val="2"/>
        </w:numPr>
      </w:pPr>
      <w:r>
        <w:t>Slet vinterprogrammet på den.</w:t>
      </w:r>
    </w:p>
    <w:p w:rsidR="00EA215D" w:rsidRDefault="00EA215D" w:rsidP="00EA215D">
      <w:pPr>
        <w:pStyle w:val="Listeafsnit"/>
        <w:numPr>
          <w:ilvl w:val="1"/>
          <w:numId w:val="2"/>
        </w:numPr>
      </w:pPr>
      <w:r>
        <w:t>Tryk på ”Menu”.</w:t>
      </w:r>
    </w:p>
    <w:p w:rsidR="00EA215D" w:rsidRDefault="00EA215D" w:rsidP="00EA215D">
      <w:pPr>
        <w:pStyle w:val="Listeafsnit"/>
        <w:numPr>
          <w:ilvl w:val="1"/>
          <w:numId w:val="2"/>
        </w:numPr>
      </w:pPr>
      <w:r>
        <w:t>Displayet viser ”Program”; tryk ”ok”.</w:t>
      </w:r>
    </w:p>
    <w:p w:rsidR="00EA215D" w:rsidRDefault="00EA215D" w:rsidP="00EA215D">
      <w:pPr>
        <w:pStyle w:val="Listeafsnit"/>
        <w:numPr>
          <w:ilvl w:val="1"/>
          <w:numId w:val="2"/>
        </w:numPr>
      </w:pPr>
      <w:r>
        <w:t>Tryk på ”+” indtil displayet viser ”Slet”.</w:t>
      </w:r>
    </w:p>
    <w:p w:rsidR="00EA215D" w:rsidRDefault="00EA215D" w:rsidP="00EA215D">
      <w:pPr>
        <w:pStyle w:val="Listeafsnit"/>
        <w:numPr>
          <w:ilvl w:val="1"/>
          <w:numId w:val="2"/>
        </w:numPr>
      </w:pPr>
      <w:r>
        <w:t>Tryk på ”+” indtil displayet viser ”Alt”; tryk så ”ok”.</w:t>
      </w:r>
    </w:p>
    <w:p w:rsidR="00EA215D" w:rsidRDefault="00EA215D" w:rsidP="00EA215D">
      <w:pPr>
        <w:pStyle w:val="Listeafsnit"/>
        <w:numPr>
          <w:ilvl w:val="1"/>
          <w:numId w:val="2"/>
        </w:numPr>
      </w:pPr>
      <w:r>
        <w:t>Displayet viser ”Bekræft”, tryk ”ok” igen.</w:t>
      </w:r>
    </w:p>
    <w:p w:rsidR="00EA215D" w:rsidRDefault="00EA215D" w:rsidP="00EA215D">
      <w:pPr>
        <w:pStyle w:val="Listeafsnit"/>
        <w:numPr>
          <w:ilvl w:val="0"/>
          <w:numId w:val="2"/>
        </w:numPr>
      </w:pPr>
      <w:r>
        <w:t>Efter sletningen viser displayet ”NYT PROG”, tryk ”ok”.</w:t>
      </w:r>
    </w:p>
    <w:p w:rsidR="00EA215D" w:rsidRDefault="00EA215D" w:rsidP="00EA215D">
      <w:pPr>
        <w:pStyle w:val="Listeafsnit"/>
        <w:numPr>
          <w:ilvl w:val="1"/>
          <w:numId w:val="2"/>
        </w:numPr>
      </w:pPr>
      <w:r>
        <w:t>Hvis den ikke viser det, trykkes ”menu”, hvorefter der vælges ”Program” ved at trykke på ”ok”.</w:t>
      </w:r>
    </w:p>
    <w:p w:rsidR="00EA215D" w:rsidRDefault="00EA215D" w:rsidP="00EA215D">
      <w:pPr>
        <w:pStyle w:val="Listeafsnit"/>
        <w:numPr>
          <w:ilvl w:val="0"/>
          <w:numId w:val="2"/>
        </w:numPr>
      </w:pPr>
      <w:r>
        <w:t>Tryk ”ok”.</w:t>
      </w:r>
    </w:p>
    <w:p w:rsidR="00EA215D" w:rsidRDefault="00EA215D" w:rsidP="00EA215D">
      <w:pPr>
        <w:pStyle w:val="Listeafsnit"/>
        <w:numPr>
          <w:ilvl w:val="0"/>
          <w:numId w:val="2"/>
        </w:numPr>
      </w:pPr>
      <w:r>
        <w:t>Displayet viser så ”</w:t>
      </w:r>
      <w:proofErr w:type="spellStart"/>
      <w:r>
        <w:t>Rele</w:t>
      </w:r>
      <w:proofErr w:type="spellEnd"/>
      <w:r>
        <w:t xml:space="preserve"> on”, tryk ”ok”.</w:t>
      </w:r>
    </w:p>
    <w:p w:rsidR="00EA215D" w:rsidRDefault="00EA215D" w:rsidP="00EA215D">
      <w:pPr>
        <w:pStyle w:val="Listeafsnit"/>
        <w:numPr>
          <w:ilvl w:val="1"/>
          <w:numId w:val="2"/>
        </w:numPr>
      </w:pPr>
      <w:r>
        <w:t>Hvis displayet viser ”</w:t>
      </w:r>
      <w:proofErr w:type="spellStart"/>
      <w:r>
        <w:t>Rele</w:t>
      </w:r>
      <w:proofErr w:type="spellEnd"/>
      <w:r>
        <w:t xml:space="preserve"> </w:t>
      </w:r>
      <w:proofErr w:type="spellStart"/>
      <w:r>
        <w:t>off</w:t>
      </w:r>
      <w:proofErr w:type="spellEnd"/>
      <w:r>
        <w:t>” trykkes bare på ”+” eller ”-” til den viser det rigtige.</w:t>
      </w:r>
    </w:p>
    <w:p w:rsidR="00EA215D" w:rsidRDefault="00EA215D" w:rsidP="00EA215D">
      <w:pPr>
        <w:pStyle w:val="Listeafsnit"/>
        <w:numPr>
          <w:ilvl w:val="0"/>
          <w:numId w:val="2"/>
        </w:numPr>
      </w:pPr>
      <w:r>
        <w:t>Den spørger efter ”TID” for on (svarende til venstre knap på styringsenhed) – tiderne ses i tabel på sidste side.</w:t>
      </w:r>
    </w:p>
    <w:p w:rsidR="00EA215D" w:rsidRDefault="00EA215D" w:rsidP="00EA215D">
      <w:pPr>
        <w:pStyle w:val="Listeafsnit"/>
        <w:numPr>
          <w:ilvl w:val="1"/>
          <w:numId w:val="2"/>
        </w:numPr>
      </w:pPr>
      <w:r>
        <w:t>Først indstilles time-tallet, vha. ”+” og ”-” knapperne; derefter trykkes ”ok”.</w:t>
      </w:r>
    </w:p>
    <w:p w:rsidR="00EA215D" w:rsidRDefault="00EA215D" w:rsidP="00EA215D">
      <w:pPr>
        <w:pStyle w:val="Listeafsnit"/>
        <w:numPr>
          <w:ilvl w:val="1"/>
          <w:numId w:val="2"/>
        </w:numPr>
      </w:pPr>
      <w:r>
        <w:t xml:space="preserve">Dernæst </w:t>
      </w:r>
      <w:proofErr w:type="spellStart"/>
      <w:r>
        <w:t>instilles</w:t>
      </w:r>
      <w:proofErr w:type="spellEnd"/>
      <w:r>
        <w:t xml:space="preserve"> </w:t>
      </w:r>
      <w:proofErr w:type="spellStart"/>
      <w:r>
        <w:t>minut-tallet</w:t>
      </w:r>
      <w:proofErr w:type="spellEnd"/>
      <w:r>
        <w:t>, vha. ”+” og ”-” knapperne; derefter trykkes ”ok”.</w:t>
      </w:r>
    </w:p>
    <w:p w:rsidR="00EA215D" w:rsidRDefault="00EA215D" w:rsidP="00EA215D">
      <w:pPr>
        <w:pStyle w:val="Listeafsnit"/>
        <w:numPr>
          <w:ilvl w:val="0"/>
          <w:numId w:val="2"/>
        </w:numPr>
      </w:pPr>
      <w:r>
        <w:t>Displayet blinker ”Mandag”, tryk ”ok”.</w:t>
      </w:r>
    </w:p>
    <w:p w:rsidR="00EA215D" w:rsidRDefault="00EA215D" w:rsidP="00EA215D">
      <w:pPr>
        <w:pStyle w:val="Listeafsnit"/>
        <w:numPr>
          <w:ilvl w:val="0"/>
          <w:numId w:val="2"/>
        </w:numPr>
      </w:pPr>
      <w:r>
        <w:t>Displayet blinker ”Kopier”, tryk ok.</w:t>
      </w:r>
    </w:p>
    <w:p w:rsidR="00EA215D" w:rsidRDefault="00EA215D" w:rsidP="00EA215D">
      <w:pPr>
        <w:pStyle w:val="Listeafsnit"/>
        <w:numPr>
          <w:ilvl w:val="0"/>
          <w:numId w:val="2"/>
        </w:numPr>
      </w:pPr>
      <w:r>
        <w:t xml:space="preserve">Displayet blinker ”Plus </w:t>
      </w:r>
      <w:proofErr w:type="spellStart"/>
      <w:r>
        <w:t>tirs</w:t>
      </w:r>
      <w:proofErr w:type="spellEnd"/>
      <w:r>
        <w:t>”, tryk ”ok”.</w:t>
      </w:r>
    </w:p>
    <w:p w:rsidR="00EA215D" w:rsidRDefault="00EA215D" w:rsidP="00EA215D">
      <w:pPr>
        <w:pStyle w:val="Listeafsnit"/>
        <w:numPr>
          <w:ilvl w:val="0"/>
          <w:numId w:val="2"/>
        </w:numPr>
      </w:pPr>
      <w:r>
        <w:t xml:space="preserve">Punkt 9 fortsættes </w:t>
      </w:r>
      <w:proofErr w:type="spellStart"/>
      <w:r>
        <w:t>t.o.m</w:t>
      </w:r>
      <w:proofErr w:type="spellEnd"/>
      <w:r>
        <w:t>. displayet blinker ”Plus so”.</w:t>
      </w:r>
    </w:p>
    <w:p w:rsidR="00EA215D" w:rsidRDefault="00EA215D" w:rsidP="00EA215D">
      <w:pPr>
        <w:pStyle w:val="Listeafsnit"/>
        <w:numPr>
          <w:ilvl w:val="0"/>
          <w:numId w:val="2"/>
        </w:numPr>
      </w:pPr>
      <w:r>
        <w:t>Dernæst blinker displayet selv ”Lagre”, hvortil der tykkes ”ok”.</w:t>
      </w:r>
    </w:p>
    <w:p w:rsidR="00EA215D" w:rsidRDefault="00EA215D" w:rsidP="00EA215D">
      <w:pPr>
        <w:pStyle w:val="Listeafsnit"/>
        <w:numPr>
          <w:ilvl w:val="0"/>
          <w:numId w:val="2"/>
        </w:numPr>
      </w:pPr>
      <w:r>
        <w:t>Displayet viser ”Nyt program”, hvilket der trykkes ”ok” til.</w:t>
      </w:r>
    </w:p>
    <w:p w:rsidR="00EA215D" w:rsidRDefault="00EA215D" w:rsidP="00EA215D">
      <w:pPr>
        <w:pStyle w:val="Listeafsnit"/>
        <w:numPr>
          <w:ilvl w:val="0"/>
          <w:numId w:val="2"/>
        </w:numPr>
      </w:pPr>
      <w:r>
        <w:t>Der trykkes ”+” indtil den i displayet viser ”</w:t>
      </w:r>
      <w:proofErr w:type="spellStart"/>
      <w:r>
        <w:t>Rele</w:t>
      </w:r>
      <w:proofErr w:type="spellEnd"/>
      <w:r>
        <w:t xml:space="preserve"> </w:t>
      </w:r>
      <w:proofErr w:type="spellStart"/>
      <w:r>
        <w:t>off</w:t>
      </w:r>
      <w:proofErr w:type="spellEnd"/>
      <w:r>
        <w:t>”, hvortil der trykkes ”ok”.</w:t>
      </w:r>
    </w:p>
    <w:p w:rsidR="00EA215D" w:rsidRDefault="00EA215D" w:rsidP="00EA215D">
      <w:pPr>
        <w:pStyle w:val="Listeafsnit"/>
        <w:numPr>
          <w:ilvl w:val="0"/>
          <w:numId w:val="2"/>
        </w:numPr>
      </w:pPr>
      <w:r>
        <w:t>Man følger så punkt 6-11 hvor man sætter tidspunktet for ”</w:t>
      </w:r>
      <w:proofErr w:type="spellStart"/>
      <w:r>
        <w:t>off</w:t>
      </w:r>
      <w:proofErr w:type="spellEnd"/>
      <w:r>
        <w:t>” (svarende til højre knap på styringsenhed).</w:t>
      </w:r>
    </w:p>
    <w:p w:rsidR="00EA215D" w:rsidRDefault="00EA215D" w:rsidP="00EA215D">
      <w:pPr>
        <w:pStyle w:val="Listeafsnit"/>
        <w:numPr>
          <w:ilvl w:val="0"/>
          <w:numId w:val="2"/>
        </w:numPr>
      </w:pPr>
      <w:r>
        <w:t>Til sidst trykkes ”Menu” for at afslutte.</w:t>
      </w:r>
      <w:r>
        <w:br/>
      </w:r>
    </w:p>
    <w:p w:rsidR="00EA215D" w:rsidRDefault="00EA215D" w:rsidP="00EA215D">
      <w:pPr>
        <w:pStyle w:val="Listeafsnit"/>
        <w:ind w:left="0"/>
      </w:pPr>
    </w:p>
    <w:p w:rsidR="00EA215D" w:rsidRPr="004D3796" w:rsidRDefault="00EA215D" w:rsidP="00EA215D">
      <w:pPr>
        <w:pStyle w:val="Overskrift1"/>
      </w:pPr>
      <w:r>
        <w:t>V</w:t>
      </w:r>
      <w:r w:rsidRPr="004D3796">
        <w:t>inter</w:t>
      </w:r>
      <w:r>
        <w:t xml:space="preserve"> drift</w:t>
      </w:r>
    </w:p>
    <w:p w:rsidR="00EA215D" w:rsidRPr="00EA215D" w:rsidRDefault="00EA215D" w:rsidP="00EA215D">
      <w:pPr>
        <w:rPr>
          <w:b/>
        </w:rPr>
      </w:pPr>
      <w:r w:rsidRPr="00EA215D">
        <w:rPr>
          <w:b/>
        </w:rPr>
        <w:t>For at indstille ventilationen til vinter-drift (</w:t>
      </w:r>
      <w:proofErr w:type="spellStart"/>
      <w:r w:rsidRPr="00EA215D">
        <w:rPr>
          <w:b/>
        </w:rPr>
        <w:t>peak-hour</w:t>
      </w:r>
      <w:proofErr w:type="spellEnd"/>
      <w:r w:rsidRPr="00EA215D">
        <w:rPr>
          <w:b/>
        </w:rPr>
        <w:t xml:space="preserve"> drift):</w:t>
      </w:r>
    </w:p>
    <w:p w:rsidR="00A45088" w:rsidRPr="00EA215D" w:rsidRDefault="00EA215D" w:rsidP="00EA215D">
      <w:r>
        <w:t>Følg guide til sommer; eneste forskel er, at punkt 5-14 gentages for hvert tidsinterval.</w:t>
      </w:r>
      <w:bookmarkStart w:id="0" w:name="_GoBack"/>
      <w:bookmarkEnd w:id="0"/>
    </w:p>
    <w:sectPr w:rsidR="00A45088" w:rsidRPr="00EA215D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40C" w:rsidRDefault="00CD340C" w:rsidP="00A45088">
      <w:pPr>
        <w:spacing w:after="0" w:line="240" w:lineRule="auto"/>
      </w:pPr>
      <w:r>
        <w:separator/>
      </w:r>
    </w:p>
  </w:endnote>
  <w:endnote w:type="continuationSeparator" w:id="0">
    <w:p w:rsidR="00CD340C" w:rsidRDefault="00CD340C" w:rsidP="00A45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979708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45088" w:rsidRDefault="00A45088" w:rsidP="00A45088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A215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A215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40C" w:rsidRDefault="00CD340C" w:rsidP="00A45088">
      <w:pPr>
        <w:spacing w:after="0" w:line="240" w:lineRule="auto"/>
      </w:pPr>
      <w:r>
        <w:separator/>
      </w:r>
    </w:p>
  </w:footnote>
  <w:footnote w:type="continuationSeparator" w:id="0">
    <w:p w:rsidR="00CD340C" w:rsidRDefault="00CD340C" w:rsidP="00A45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088" w:rsidRDefault="00A45088">
    <w:pPr>
      <w:pStyle w:val="Sidehoved"/>
    </w:pPr>
    <w:r>
      <w:rPr>
        <w:noProof/>
        <w:lang w:eastAsia="da-DK"/>
      </w:rPr>
      <w:drawing>
        <wp:inline distT="0" distB="0" distL="0" distR="0">
          <wp:extent cx="1357657" cy="540000"/>
          <wp:effectExtent l="0" t="0" r="0" b="0"/>
          <wp:docPr id="2" name="Bille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600d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7657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45088" w:rsidRDefault="00A45088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13E08"/>
    <w:multiLevelType w:val="hybridMultilevel"/>
    <w:tmpl w:val="202A6CB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16063"/>
    <w:multiLevelType w:val="hybridMultilevel"/>
    <w:tmpl w:val="0CB26272"/>
    <w:lvl w:ilvl="0" w:tplc="0406000F">
      <w:start w:val="1"/>
      <w:numFmt w:val="decimal"/>
      <w:lvlText w:val="%1."/>
      <w:lvlJc w:val="left"/>
      <w:pPr>
        <w:ind w:left="3589" w:hanging="360"/>
      </w:pPr>
    </w:lvl>
    <w:lvl w:ilvl="1" w:tplc="04060019">
      <w:start w:val="1"/>
      <w:numFmt w:val="lowerLetter"/>
      <w:lvlText w:val="%2."/>
      <w:lvlJc w:val="left"/>
      <w:pPr>
        <w:ind w:left="4309" w:hanging="360"/>
      </w:pPr>
    </w:lvl>
    <w:lvl w:ilvl="2" w:tplc="0406001B" w:tentative="1">
      <w:start w:val="1"/>
      <w:numFmt w:val="lowerRoman"/>
      <w:lvlText w:val="%3."/>
      <w:lvlJc w:val="right"/>
      <w:pPr>
        <w:ind w:left="5029" w:hanging="180"/>
      </w:pPr>
    </w:lvl>
    <w:lvl w:ilvl="3" w:tplc="0406000F" w:tentative="1">
      <w:start w:val="1"/>
      <w:numFmt w:val="decimal"/>
      <w:lvlText w:val="%4."/>
      <w:lvlJc w:val="left"/>
      <w:pPr>
        <w:ind w:left="5749" w:hanging="360"/>
      </w:pPr>
    </w:lvl>
    <w:lvl w:ilvl="4" w:tplc="04060019" w:tentative="1">
      <w:start w:val="1"/>
      <w:numFmt w:val="lowerLetter"/>
      <w:lvlText w:val="%5."/>
      <w:lvlJc w:val="left"/>
      <w:pPr>
        <w:ind w:left="6469" w:hanging="360"/>
      </w:pPr>
    </w:lvl>
    <w:lvl w:ilvl="5" w:tplc="0406001B" w:tentative="1">
      <w:start w:val="1"/>
      <w:numFmt w:val="lowerRoman"/>
      <w:lvlText w:val="%6."/>
      <w:lvlJc w:val="right"/>
      <w:pPr>
        <w:ind w:left="7189" w:hanging="180"/>
      </w:pPr>
    </w:lvl>
    <w:lvl w:ilvl="6" w:tplc="0406000F" w:tentative="1">
      <w:start w:val="1"/>
      <w:numFmt w:val="decimal"/>
      <w:lvlText w:val="%7."/>
      <w:lvlJc w:val="left"/>
      <w:pPr>
        <w:ind w:left="7909" w:hanging="360"/>
      </w:pPr>
    </w:lvl>
    <w:lvl w:ilvl="7" w:tplc="04060019" w:tentative="1">
      <w:start w:val="1"/>
      <w:numFmt w:val="lowerLetter"/>
      <w:lvlText w:val="%8."/>
      <w:lvlJc w:val="left"/>
      <w:pPr>
        <w:ind w:left="8629" w:hanging="360"/>
      </w:pPr>
    </w:lvl>
    <w:lvl w:ilvl="8" w:tplc="0406001B" w:tentative="1">
      <w:start w:val="1"/>
      <w:numFmt w:val="lowerRoman"/>
      <w:lvlText w:val="%9."/>
      <w:lvlJc w:val="right"/>
      <w:pPr>
        <w:ind w:left="934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5D"/>
    <w:rsid w:val="000B1043"/>
    <w:rsid w:val="000C5541"/>
    <w:rsid w:val="00675A50"/>
    <w:rsid w:val="00A45088"/>
    <w:rsid w:val="00B53884"/>
    <w:rsid w:val="00C22E86"/>
    <w:rsid w:val="00C479D6"/>
    <w:rsid w:val="00CD340C"/>
    <w:rsid w:val="00D520B5"/>
    <w:rsid w:val="00EA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31122F0-DDFD-4AF0-B131-DAB49B46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15D"/>
    <w:pPr>
      <w:spacing w:after="200" w:line="276" w:lineRule="auto"/>
      <w:contextualSpacing/>
    </w:pPr>
    <w:rPr>
      <w:rFonts w:ascii="Calibri" w:eastAsia="Calibri" w:hAnsi="Calibri" w:cs="Times New Roman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45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450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45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45088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45088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A45088"/>
    <w:pPr>
      <w:spacing w:after="0" w:line="240" w:lineRule="auto"/>
      <w:jc w:val="center"/>
    </w:pPr>
    <w:rPr>
      <w:rFonts w:asciiTheme="majorHAnsi" w:eastAsiaTheme="majorEastAsia" w:hAnsiTheme="majorHAnsi" w:cstheme="majorBidi"/>
      <w:b/>
      <w:spacing w:val="-10"/>
      <w:kern w:val="28"/>
      <w:sz w:val="60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45088"/>
    <w:rPr>
      <w:rFonts w:asciiTheme="majorHAnsi" w:eastAsiaTheme="majorEastAsia" w:hAnsiTheme="majorHAnsi" w:cstheme="majorBidi"/>
      <w:b/>
      <w:spacing w:val="-10"/>
      <w:kern w:val="28"/>
      <w:sz w:val="60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A450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45088"/>
  </w:style>
  <w:style w:type="paragraph" w:styleId="Sidefod">
    <w:name w:val="footer"/>
    <w:basedOn w:val="Normal"/>
    <w:link w:val="SidefodTegn"/>
    <w:uiPriority w:val="99"/>
    <w:unhideWhenUsed/>
    <w:rsid w:val="00A450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45088"/>
  </w:style>
  <w:style w:type="character" w:customStyle="1" w:styleId="Overskrift3Tegn">
    <w:name w:val="Overskrift 3 Tegn"/>
    <w:basedOn w:val="Standardskrifttypeiafsnit"/>
    <w:link w:val="Overskrift3"/>
    <w:uiPriority w:val="9"/>
    <w:rsid w:val="00A45088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450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45088"/>
    <w:rPr>
      <w:rFonts w:ascii="Segoe UI" w:hAnsi="Segoe UI" w:cs="Segoe UI"/>
      <w:sz w:val="18"/>
      <w:szCs w:val="18"/>
    </w:rPr>
  </w:style>
  <w:style w:type="paragraph" w:styleId="Listeafsnit">
    <w:name w:val="List Paragraph"/>
    <w:basedOn w:val="Normal"/>
    <w:uiPriority w:val="34"/>
    <w:qFormat/>
    <w:rsid w:val="00EA21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r%20(Data%20drev)\Akdtu%20owncloud\F&#230;lles\AKDTU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AKDTU Template.dotx</Template>
  <TotalTime>6</TotalTime>
  <Pages>1</Pages>
  <Words>238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Londin Larsen</dc:creator>
  <cp:keywords/>
  <dc:description/>
  <cp:lastModifiedBy>Mathias Londin Larsen</cp:lastModifiedBy>
  <cp:revision>1</cp:revision>
  <cp:lastPrinted>2015-07-26T16:59:00Z</cp:lastPrinted>
  <dcterms:created xsi:type="dcterms:W3CDTF">2015-07-31T15:09:00Z</dcterms:created>
  <dcterms:modified xsi:type="dcterms:W3CDTF">2015-07-31T15:15:00Z</dcterms:modified>
</cp:coreProperties>
</file>