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5E31" w14:textId="28A0B306" w:rsidR="00A45088" w:rsidRDefault="00A45088" w:rsidP="0095546A"/>
    <w:p w14:paraId="3800C033" w14:textId="0FDA4843" w:rsidR="0095546A" w:rsidRDefault="0095546A" w:rsidP="0095546A"/>
    <w:p w14:paraId="4412DCC0" w14:textId="22AB8440" w:rsidR="0095546A" w:rsidRDefault="0095546A" w:rsidP="0095546A"/>
    <w:p w14:paraId="28FD3E34" w14:textId="16481826" w:rsidR="0095546A" w:rsidRDefault="0095546A" w:rsidP="0095546A"/>
    <w:p w14:paraId="66D339AD" w14:textId="505893D0" w:rsidR="0095546A" w:rsidRDefault="0095546A" w:rsidP="0095546A"/>
    <w:p w14:paraId="712B76F7" w14:textId="3BDF84F8" w:rsidR="0095546A" w:rsidRDefault="0095546A" w:rsidP="0095546A"/>
    <w:p w14:paraId="65D97E5C" w14:textId="77777777" w:rsidR="0095546A" w:rsidRDefault="0095546A" w:rsidP="0095546A"/>
    <w:p w14:paraId="60960767" w14:textId="3ECC1E72" w:rsidR="0095546A" w:rsidRDefault="0095546A" w:rsidP="0095546A"/>
    <w:p w14:paraId="37B8DB66" w14:textId="49C5A5AE" w:rsidR="0095546A" w:rsidRDefault="0095546A" w:rsidP="0095546A"/>
    <w:p w14:paraId="7C2C8C05" w14:textId="5A30D128" w:rsidR="0095546A" w:rsidRPr="00F33771" w:rsidRDefault="00DE0FA9" w:rsidP="0095546A">
      <w:pPr>
        <w:pStyle w:val="Titel"/>
        <w:rPr>
          <w:szCs w:val="110"/>
        </w:rPr>
      </w:pPr>
      <w:r w:rsidRPr="00F33771">
        <w:rPr>
          <w:szCs w:val="110"/>
        </w:rPr>
        <w:t xml:space="preserve">Stiftende </w:t>
      </w:r>
      <w:r w:rsidR="00F33771" w:rsidRPr="00F33771">
        <w:rPr>
          <w:szCs w:val="110"/>
        </w:rPr>
        <w:t>Generalforsamling</w:t>
      </w:r>
    </w:p>
    <w:p w14:paraId="68EF8F4E" w14:textId="58DDD1BC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2006</w:t>
      </w:r>
      <w:r w:rsidR="00D113C1">
        <w:rPr>
          <w:sz w:val="140"/>
          <w:szCs w:val="140"/>
        </w:rPr>
        <w:t>-09-27</w:t>
      </w:r>
    </w:p>
    <w:p w14:paraId="547A8A3A" w14:textId="04E62EF5" w:rsidR="0095546A" w:rsidRDefault="0095546A">
      <w:r>
        <w:br w:type="page"/>
      </w:r>
    </w:p>
    <w:p w14:paraId="6A11FC4A" w14:textId="77777777" w:rsidR="0095546A" w:rsidRDefault="0095546A" w:rsidP="0095546A"/>
    <w:p w14:paraId="4F088410" w14:textId="77777777" w:rsidR="0095546A" w:rsidRDefault="0095546A" w:rsidP="0095546A"/>
    <w:p w14:paraId="14BF4A35" w14:textId="77777777" w:rsidR="0095546A" w:rsidRDefault="0095546A" w:rsidP="0095546A"/>
    <w:p w14:paraId="098E986B" w14:textId="77777777" w:rsidR="0095546A" w:rsidRDefault="0095546A" w:rsidP="0095546A"/>
    <w:p w14:paraId="3E79E716" w14:textId="77777777" w:rsidR="0095546A" w:rsidRDefault="0095546A" w:rsidP="0095546A"/>
    <w:p w14:paraId="65A302E4" w14:textId="77777777" w:rsidR="0095546A" w:rsidRDefault="0095546A" w:rsidP="0095546A"/>
    <w:p w14:paraId="39B2E51B" w14:textId="77777777" w:rsidR="0095546A" w:rsidRDefault="0095546A" w:rsidP="0095546A"/>
    <w:p w14:paraId="1F0C1573" w14:textId="77777777" w:rsidR="0095546A" w:rsidRDefault="0095546A" w:rsidP="0095546A"/>
    <w:p w14:paraId="2D9FB20C" w14:textId="77777777" w:rsidR="0095546A" w:rsidRDefault="0095546A" w:rsidP="0095546A"/>
    <w:p w14:paraId="627E44F5" w14:textId="7B185032" w:rsidR="0095546A" w:rsidRPr="00BE6FCA" w:rsidRDefault="00BE6FCA" w:rsidP="00BE6FCA">
      <w:pPr>
        <w:pStyle w:val="Titel"/>
      </w:pPr>
      <w:r>
        <w:t>Ordinær Generalforsamling</w:t>
      </w:r>
    </w:p>
    <w:p w14:paraId="2128599A" w14:textId="75520076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</w:t>
      </w:r>
      <w:r w:rsidR="00BE6FCA">
        <w:rPr>
          <w:sz w:val="140"/>
          <w:szCs w:val="140"/>
        </w:rPr>
        <w:t>8</w:t>
      </w:r>
      <w:r w:rsidR="00D113C1">
        <w:rPr>
          <w:sz w:val="140"/>
          <w:szCs w:val="140"/>
        </w:rPr>
        <w:t>-05-20</w:t>
      </w:r>
    </w:p>
    <w:p w14:paraId="24022052" w14:textId="77777777" w:rsidR="0095546A" w:rsidRPr="0095546A" w:rsidRDefault="0095546A" w:rsidP="0095546A"/>
    <w:p w14:paraId="0DA4104C" w14:textId="2E4DC762" w:rsidR="0095546A" w:rsidRDefault="0095546A">
      <w:r>
        <w:br w:type="page"/>
      </w:r>
    </w:p>
    <w:p w14:paraId="47998571" w14:textId="77777777" w:rsidR="0095546A" w:rsidRDefault="0095546A" w:rsidP="0095546A"/>
    <w:p w14:paraId="67A12055" w14:textId="77777777" w:rsidR="0095546A" w:rsidRDefault="0095546A" w:rsidP="0095546A"/>
    <w:p w14:paraId="2B624661" w14:textId="77777777" w:rsidR="0095546A" w:rsidRDefault="0095546A" w:rsidP="0095546A"/>
    <w:p w14:paraId="7432C77C" w14:textId="77777777" w:rsidR="0095546A" w:rsidRDefault="0095546A" w:rsidP="0095546A"/>
    <w:p w14:paraId="5B1BCE7D" w14:textId="77777777" w:rsidR="0095546A" w:rsidRDefault="0095546A" w:rsidP="0095546A"/>
    <w:p w14:paraId="54CD87B9" w14:textId="77777777" w:rsidR="0095546A" w:rsidRDefault="0095546A" w:rsidP="0095546A"/>
    <w:p w14:paraId="6BDC96C7" w14:textId="77777777" w:rsidR="0095546A" w:rsidRDefault="0095546A" w:rsidP="0095546A"/>
    <w:p w14:paraId="08913094" w14:textId="77777777" w:rsidR="0095546A" w:rsidRDefault="0095546A" w:rsidP="0095546A"/>
    <w:p w14:paraId="450160FA" w14:textId="77777777" w:rsidR="0095546A" w:rsidRDefault="0095546A" w:rsidP="0095546A"/>
    <w:p w14:paraId="187BB02C" w14:textId="77777777" w:rsidR="00BE6FCA" w:rsidRPr="00BE6FCA" w:rsidRDefault="00BE6FCA" w:rsidP="00BE6FCA">
      <w:pPr>
        <w:pStyle w:val="Titel"/>
      </w:pPr>
      <w:r>
        <w:t>Ordinær Generalforsamling</w:t>
      </w:r>
    </w:p>
    <w:p w14:paraId="45DCF998" w14:textId="4B1EEAE1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</w:t>
      </w:r>
      <w:r w:rsidR="00BE6FCA">
        <w:rPr>
          <w:sz w:val="140"/>
          <w:szCs w:val="140"/>
        </w:rPr>
        <w:t>9</w:t>
      </w:r>
      <w:r w:rsidR="007705C1">
        <w:rPr>
          <w:sz w:val="140"/>
          <w:szCs w:val="140"/>
        </w:rPr>
        <w:t>-07-01</w:t>
      </w:r>
    </w:p>
    <w:p w14:paraId="49600C64" w14:textId="4A801607" w:rsidR="004F325B" w:rsidRDefault="0095546A">
      <w:r>
        <w:br w:type="page"/>
      </w:r>
    </w:p>
    <w:p w14:paraId="327049AF" w14:textId="77777777" w:rsidR="004F325B" w:rsidRDefault="004F325B" w:rsidP="004F325B"/>
    <w:p w14:paraId="18C77C8B" w14:textId="77777777" w:rsidR="004F325B" w:rsidRDefault="004F325B" w:rsidP="004F325B"/>
    <w:p w14:paraId="38019C4A" w14:textId="77777777" w:rsidR="004F325B" w:rsidRDefault="004F325B" w:rsidP="004F325B"/>
    <w:p w14:paraId="30D59AC6" w14:textId="77777777" w:rsidR="004F325B" w:rsidRDefault="004F325B" w:rsidP="004F325B"/>
    <w:p w14:paraId="0D9F7A3F" w14:textId="77777777" w:rsidR="004F325B" w:rsidRDefault="004F325B" w:rsidP="004F325B"/>
    <w:p w14:paraId="3A216DF9" w14:textId="77777777" w:rsidR="004F325B" w:rsidRDefault="004F325B" w:rsidP="004F325B"/>
    <w:p w14:paraId="2F84ADF1" w14:textId="77777777" w:rsidR="004F325B" w:rsidRDefault="004F325B" w:rsidP="004F325B"/>
    <w:p w14:paraId="1011D124" w14:textId="77777777" w:rsidR="004F325B" w:rsidRDefault="004F325B" w:rsidP="004F325B"/>
    <w:p w14:paraId="16911CB6" w14:textId="77777777" w:rsidR="004F325B" w:rsidRDefault="004F325B" w:rsidP="004F325B"/>
    <w:p w14:paraId="5807224C" w14:textId="77777777" w:rsidR="004F325B" w:rsidRPr="00BE6FCA" w:rsidRDefault="004F325B" w:rsidP="004F325B">
      <w:pPr>
        <w:pStyle w:val="Titel"/>
      </w:pPr>
      <w:r>
        <w:t>Ordinær Generalforsamling</w:t>
      </w:r>
    </w:p>
    <w:p w14:paraId="24BB8F95" w14:textId="02F8730B" w:rsidR="004F325B" w:rsidRDefault="004F325B" w:rsidP="004F325B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</w:t>
      </w:r>
      <w:r>
        <w:rPr>
          <w:sz w:val="140"/>
          <w:szCs w:val="140"/>
        </w:rPr>
        <w:t>0</w:t>
      </w:r>
      <w:r>
        <w:rPr>
          <w:sz w:val="140"/>
          <w:szCs w:val="140"/>
        </w:rPr>
        <w:t>-0</w:t>
      </w:r>
      <w:r w:rsidR="00972626">
        <w:rPr>
          <w:sz w:val="140"/>
          <w:szCs w:val="140"/>
        </w:rPr>
        <w:t>6</w:t>
      </w:r>
      <w:r>
        <w:rPr>
          <w:sz w:val="140"/>
          <w:szCs w:val="140"/>
        </w:rPr>
        <w:t>-</w:t>
      </w:r>
      <w:r w:rsidR="00972626">
        <w:rPr>
          <w:sz w:val="140"/>
          <w:szCs w:val="140"/>
        </w:rPr>
        <w:t>2</w:t>
      </w:r>
      <w:r>
        <w:rPr>
          <w:sz w:val="140"/>
          <w:szCs w:val="140"/>
        </w:rPr>
        <w:t>4</w:t>
      </w:r>
    </w:p>
    <w:p w14:paraId="432D0D9E" w14:textId="77777777" w:rsidR="0095546A" w:rsidRDefault="0095546A" w:rsidP="0095546A"/>
    <w:p w14:paraId="04C83FCF" w14:textId="77777777" w:rsidR="0095546A" w:rsidRDefault="0095546A" w:rsidP="0095546A"/>
    <w:p w14:paraId="114495C2" w14:textId="77777777" w:rsidR="0095546A" w:rsidRDefault="0095546A" w:rsidP="0095546A"/>
    <w:p w14:paraId="0F31F7BD" w14:textId="77777777" w:rsidR="0095546A" w:rsidRDefault="0095546A" w:rsidP="0095546A"/>
    <w:p w14:paraId="0AF9D359" w14:textId="77777777" w:rsidR="0095546A" w:rsidRDefault="0095546A" w:rsidP="0095546A"/>
    <w:p w14:paraId="2D2DADF6" w14:textId="77777777" w:rsidR="0095546A" w:rsidRDefault="0095546A" w:rsidP="0095546A"/>
    <w:p w14:paraId="4C778BC9" w14:textId="77777777" w:rsidR="0095546A" w:rsidRDefault="0095546A" w:rsidP="0095546A"/>
    <w:p w14:paraId="213A7A8F" w14:textId="77777777" w:rsidR="0095546A" w:rsidRDefault="0095546A" w:rsidP="0095546A"/>
    <w:p w14:paraId="5B7C7FF0" w14:textId="77777777" w:rsidR="0095546A" w:rsidRDefault="0095546A" w:rsidP="0095546A"/>
    <w:p w14:paraId="5244F8AC" w14:textId="77777777" w:rsidR="0095546A" w:rsidRDefault="0095546A" w:rsidP="0095546A"/>
    <w:p w14:paraId="48C59653" w14:textId="77777777" w:rsidR="00BE6FCA" w:rsidRPr="00BE6FCA" w:rsidRDefault="00BE6FCA" w:rsidP="00BE6FCA">
      <w:pPr>
        <w:pStyle w:val="Titel"/>
      </w:pPr>
      <w:r>
        <w:t>Ordinær Generalforsamling</w:t>
      </w:r>
    </w:p>
    <w:p w14:paraId="3F67F697" w14:textId="5F1FDC6F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 w:rsidR="00B373DE">
        <w:rPr>
          <w:sz w:val="140"/>
          <w:szCs w:val="140"/>
        </w:rPr>
        <w:t>11</w:t>
      </w:r>
      <w:r w:rsidR="007705C1">
        <w:rPr>
          <w:sz w:val="140"/>
          <w:szCs w:val="140"/>
        </w:rPr>
        <w:t>-</w:t>
      </w:r>
      <w:r w:rsidR="000E50B7">
        <w:rPr>
          <w:sz w:val="140"/>
          <w:szCs w:val="140"/>
        </w:rPr>
        <w:t>04-14</w:t>
      </w:r>
    </w:p>
    <w:p w14:paraId="126BE450" w14:textId="77777777" w:rsidR="0095546A" w:rsidRPr="0095546A" w:rsidRDefault="0095546A" w:rsidP="0095546A"/>
    <w:p w14:paraId="5022824A" w14:textId="77777777" w:rsidR="0095546A" w:rsidRPr="0095546A" w:rsidRDefault="0095546A" w:rsidP="0095546A"/>
    <w:p w14:paraId="78E6C17B" w14:textId="56ED37AF" w:rsidR="0095546A" w:rsidRDefault="0095546A">
      <w:r>
        <w:br w:type="page"/>
      </w:r>
    </w:p>
    <w:p w14:paraId="31323C37" w14:textId="77777777" w:rsidR="0095546A" w:rsidRDefault="0095546A" w:rsidP="0095546A"/>
    <w:p w14:paraId="6F3CCC4A" w14:textId="77777777" w:rsidR="0095546A" w:rsidRDefault="0095546A" w:rsidP="0095546A"/>
    <w:p w14:paraId="0A762993" w14:textId="77777777" w:rsidR="0095546A" w:rsidRDefault="0095546A" w:rsidP="0095546A"/>
    <w:p w14:paraId="72259516" w14:textId="77777777" w:rsidR="0095546A" w:rsidRDefault="0095546A" w:rsidP="0095546A"/>
    <w:p w14:paraId="26D55F09" w14:textId="77777777" w:rsidR="0095546A" w:rsidRDefault="0095546A" w:rsidP="0095546A"/>
    <w:p w14:paraId="62ABA16D" w14:textId="77777777" w:rsidR="0095546A" w:rsidRDefault="0095546A" w:rsidP="0095546A"/>
    <w:p w14:paraId="6D5CC589" w14:textId="77777777" w:rsidR="0095546A" w:rsidRDefault="0095546A" w:rsidP="0095546A"/>
    <w:p w14:paraId="1B130B0A" w14:textId="77777777" w:rsidR="0095546A" w:rsidRDefault="0095546A" w:rsidP="0095546A"/>
    <w:p w14:paraId="449B3242" w14:textId="77777777" w:rsidR="0095546A" w:rsidRDefault="0095546A" w:rsidP="0095546A"/>
    <w:p w14:paraId="300EAD05" w14:textId="77777777" w:rsidR="00BE6FCA" w:rsidRPr="00BE6FCA" w:rsidRDefault="00BE6FCA" w:rsidP="00BE6FCA">
      <w:pPr>
        <w:pStyle w:val="Titel"/>
      </w:pPr>
      <w:r>
        <w:t>Ordinær Generalforsamling</w:t>
      </w:r>
    </w:p>
    <w:p w14:paraId="131E64A5" w14:textId="25C06149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 w:rsidR="00B373DE">
        <w:rPr>
          <w:sz w:val="140"/>
          <w:szCs w:val="140"/>
        </w:rPr>
        <w:t>12</w:t>
      </w:r>
      <w:r w:rsidR="000E50B7">
        <w:rPr>
          <w:sz w:val="140"/>
          <w:szCs w:val="140"/>
        </w:rPr>
        <w:t>-04-24</w:t>
      </w:r>
    </w:p>
    <w:p w14:paraId="1007B68E" w14:textId="77777777" w:rsidR="0095546A" w:rsidRDefault="0095546A" w:rsidP="0095546A">
      <w:r>
        <w:br w:type="page"/>
      </w:r>
    </w:p>
    <w:p w14:paraId="12F32A4C" w14:textId="77777777" w:rsidR="0095546A" w:rsidRDefault="0095546A" w:rsidP="0095546A"/>
    <w:p w14:paraId="15AA6EBE" w14:textId="77777777" w:rsidR="0095546A" w:rsidRDefault="0095546A" w:rsidP="0095546A"/>
    <w:p w14:paraId="46672D4A" w14:textId="77777777" w:rsidR="0095546A" w:rsidRDefault="0095546A" w:rsidP="0095546A"/>
    <w:p w14:paraId="7F41478C" w14:textId="77777777" w:rsidR="0095546A" w:rsidRDefault="0095546A" w:rsidP="0095546A"/>
    <w:p w14:paraId="0662B3A2" w14:textId="77777777" w:rsidR="0095546A" w:rsidRDefault="0095546A" w:rsidP="0095546A"/>
    <w:p w14:paraId="13920560" w14:textId="77777777" w:rsidR="0095546A" w:rsidRDefault="0095546A" w:rsidP="0095546A"/>
    <w:p w14:paraId="63E4FE34" w14:textId="77777777" w:rsidR="0095546A" w:rsidRDefault="0095546A" w:rsidP="0095546A"/>
    <w:p w14:paraId="62F8F1EC" w14:textId="77777777" w:rsidR="0095546A" w:rsidRDefault="0095546A" w:rsidP="0095546A"/>
    <w:p w14:paraId="0365CD32" w14:textId="77777777" w:rsidR="0095546A" w:rsidRDefault="0095546A" w:rsidP="0095546A"/>
    <w:p w14:paraId="3892083D" w14:textId="77777777" w:rsidR="00BE6FCA" w:rsidRPr="00BE6FCA" w:rsidRDefault="00BE6FCA" w:rsidP="00BE6FCA">
      <w:pPr>
        <w:pStyle w:val="Titel"/>
      </w:pPr>
      <w:r>
        <w:t>Ordinær Generalforsamling</w:t>
      </w:r>
    </w:p>
    <w:p w14:paraId="352AFCB8" w14:textId="15D3EB5A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 w:rsidR="00B373DE">
        <w:rPr>
          <w:sz w:val="140"/>
          <w:szCs w:val="140"/>
        </w:rPr>
        <w:t>13</w:t>
      </w:r>
      <w:r w:rsidR="000E50B7">
        <w:rPr>
          <w:sz w:val="140"/>
          <w:szCs w:val="140"/>
        </w:rPr>
        <w:t>-</w:t>
      </w:r>
      <w:r w:rsidR="00212A20">
        <w:rPr>
          <w:sz w:val="140"/>
          <w:szCs w:val="140"/>
        </w:rPr>
        <w:t>04-22</w:t>
      </w:r>
    </w:p>
    <w:p w14:paraId="4D2DF1CA" w14:textId="77777777" w:rsidR="0095546A" w:rsidRPr="0095546A" w:rsidRDefault="0095546A" w:rsidP="0095546A"/>
    <w:p w14:paraId="76A1AF24" w14:textId="77777777" w:rsidR="0095546A" w:rsidRPr="0095546A" w:rsidRDefault="0095546A" w:rsidP="0095546A"/>
    <w:p w14:paraId="657E1681" w14:textId="33C8F356" w:rsidR="0095546A" w:rsidRDefault="0095546A">
      <w:r>
        <w:br w:type="page"/>
      </w:r>
    </w:p>
    <w:p w14:paraId="1580387F" w14:textId="77777777" w:rsidR="0095546A" w:rsidRDefault="0095546A" w:rsidP="0095546A"/>
    <w:p w14:paraId="73041183" w14:textId="77777777" w:rsidR="0095546A" w:rsidRDefault="0095546A" w:rsidP="0095546A"/>
    <w:p w14:paraId="7E20C353" w14:textId="77777777" w:rsidR="0095546A" w:rsidRDefault="0095546A" w:rsidP="0095546A"/>
    <w:p w14:paraId="49F2475B" w14:textId="77777777" w:rsidR="0095546A" w:rsidRDefault="0095546A" w:rsidP="0095546A"/>
    <w:p w14:paraId="6EA83FCE" w14:textId="77777777" w:rsidR="0095546A" w:rsidRDefault="0095546A" w:rsidP="0095546A"/>
    <w:p w14:paraId="47A4A232" w14:textId="77777777" w:rsidR="0095546A" w:rsidRDefault="0095546A" w:rsidP="0095546A"/>
    <w:p w14:paraId="11EF226C" w14:textId="77777777" w:rsidR="0095546A" w:rsidRDefault="0095546A" w:rsidP="0095546A"/>
    <w:p w14:paraId="1E083CF0" w14:textId="77777777" w:rsidR="0095546A" w:rsidRDefault="0095546A" w:rsidP="0095546A"/>
    <w:p w14:paraId="3D168367" w14:textId="77777777" w:rsidR="0095546A" w:rsidRDefault="0095546A" w:rsidP="0095546A"/>
    <w:p w14:paraId="03289114" w14:textId="77777777" w:rsidR="00B373DE" w:rsidRPr="00BE6FCA" w:rsidRDefault="00B373DE" w:rsidP="00B373DE">
      <w:pPr>
        <w:pStyle w:val="Titel"/>
      </w:pPr>
      <w:r>
        <w:t>Ordinær Generalforsamling</w:t>
      </w:r>
    </w:p>
    <w:p w14:paraId="77AB8BC3" w14:textId="2ADC813A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 w:rsidR="00B373DE">
        <w:rPr>
          <w:sz w:val="140"/>
          <w:szCs w:val="140"/>
        </w:rPr>
        <w:t>14</w:t>
      </w:r>
      <w:r w:rsidR="006F45C5">
        <w:rPr>
          <w:sz w:val="140"/>
          <w:szCs w:val="140"/>
        </w:rPr>
        <w:t>-04-28</w:t>
      </w:r>
    </w:p>
    <w:p w14:paraId="0B1D9F65" w14:textId="77777777" w:rsidR="0095546A" w:rsidRDefault="0095546A" w:rsidP="0095546A">
      <w:r>
        <w:br w:type="page"/>
      </w:r>
    </w:p>
    <w:p w14:paraId="0A789A5F" w14:textId="77777777" w:rsidR="0095546A" w:rsidRDefault="0095546A" w:rsidP="0095546A"/>
    <w:p w14:paraId="4FC6D639" w14:textId="77777777" w:rsidR="0095546A" w:rsidRDefault="0095546A" w:rsidP="0095546A"/>
    <w:p w14:paraId="1A152CE4" w14:textId="77777777" w:rsidR="0095546A" w:rsidRDefault="0095546A" w:rsidP="0095546A"/>
    <w:p w14:paraId="3967D4AF" w14:textId="77777777" w:rsidR="0095546A" w:rsidRDefault="0095546A" w:rsidP="0095546A"/>
    <w:p w14:paraId="5F571DB5" w14:textId="77777777" w:rsidR="0095546A" w:rsidRDefault="0095546A" w:rsidP="0095546A"/>
    <w:p w14:paraId="2C1B8451" w14:textId="77777777" w:rsidR="0095546A" w:rsidRDefault="0095546A" w:rsidP="0095546A"/>
    <w:p w14:paraId="36AFEFEB" w14:textId="77777777" w:rsidR="0095546A" w:rsidRDefault="0095546A" w:rsidP="0095546A"/>
    <w:p w14:paraId="1693D1B5" w14:textId="77777777" w:rsidR="0095546A" w:rsidRDefault="0095546A" w:rsidP="0095546A"/>
    <w:p w14:paraId="3FE0BD3C" w14:textId="77777777" w:rsidR="0095546A" w:rsidRDefault="0095546A" w:rsidP="0095546A"/>
    <w:p w14:paraId="4CE570D6" w14:textId="77777777" w:rsidR="00B373DE" w:rsidRPr="00BE6FCA" w:rsidRDefault="00B373DE" w:rsidP="00B373DE">
      <w:pPr>
        <w:pStyle w:val="Titel"/>
      </w:pPr>
      <w:r>
        <w:t>Ordinær Generalforsamling</w:t>
      </w:r>
    </w:p>
    <w:p w14:paraId="433B7E92" w14:textId="5A03B8CD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 w:rsidR="00B373DE">
        <w:rPr>
          <w:sz w:val="140"/>
          <w:szCs w:val="140"/>
        </w:rPr>
        <w:t>15</w:t>
      </w:r>
      <w:r w:rsidR="006F45C5">
        <w:rPr>
          <w:sz w:val="140"/>
          <w:szCs w:val="140"/>
        </w:rPr>
        <w:t>-04-13</w:t>
      </w:r>
    </w:p>
    <w:p w14:paraId="5C738CA4" w14:textId="77777777" w:rsidR="0095546A" w:rsidRPr="0095546A" w:rsidRDefault="0095546A" w:rsidP="0095546A"/>
    <w:p w14:paraId="57E7551B" w14:textId="77777777" w:rsidR="0095546A" w:rsidRPr="0095546A" w:rsidRDefault="0095546A" w:rsidP="0095546A"/>
    <w:p w14:paraId="3F2BFC70" w14:textId="60B8CB5E" w:rsidR="0095546A" w:rsidRDefault="0095546A">
      <w:r>
        <w:br w:type="page"/>
      </w:r>
    </w:p>
    <w:p w14:paraId="48BF2252" w14:textId="77777777" w:rsidR="0095546A" w:rsidRDefault="0095546A" w:rsidP="0095546A"/>
    <w:p w14:paraId="6794899D" w14:textId="77777777" w:rsidR="0095546A" w:rsidRDefault="0095546A" w:rsidP="0095546A"/>
    <w:p w14:paraId="48704678" w14:textId="77777777" w:rsidR="0095546A" w:rsidRDefault="0095546A" w:rsidP="0095546A"/>
    <w:p w14:paraId="164C3BCB" w14:textId="77777777" w:rsidR="0095546A" w:rsidRDefault="0095546A" w:rsidP="0095546A"/>
    <w:p w14:paraId="059E9831" w14:textId="77777777" w:rsidR="0095546A" w:rsidRDefault="0095546A" w:rsidP="0095546A"/>
    <w:p w14:paraId="3041412E" w14:textId="77777777" w:rsidR="0095546A" w:rsidRDefault="0095546A" w:rsidP="0095546A"/>
    <w:p w14:paraId="526E5016" w14:textId="77777777" w:rsidR="0095546A" w:rsidRDefault="0095546A" w:rsidP="0095546A"/>
    <w:p w14:paraId="6D0335AE" w14:textId="77777777" w:rsidR="0095546A" w:rsidRDefault="0095546A" w:rsidP="0095546A"/>
    <w:p w14:paraId="2F2F3E50" w14:textId="77777777" w:rsidR="0095546A" w:rsidRDefault="0095546A" w:rsidP="0095546A"/>
    <w:p w14:paraId="32D219F4" w14:textId="77777777" w:rsidR="00B373DE" w:rsidRPr="00BE6FCA" w:rsidRDefault="00B373DE" w:rsidP="00B373DE">
      <w:pPr>
        <w:pStyle w:val="Titel"/>
      </w:pPr>
      <w:r>
        <w:t>Ordinær Generalforsamling</w:t>
      </w:r>
    </w:p>
    <w:p w14:paraId="4D42105B" w14:textId="3065BA2B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</w:t>
      </w:r>
      <w:r w:rsidR="00B373DE">
        <w:rPr>
          <w:sz w:val="140"/>
          <w:szCs w:val="140"/>
        </w:rPr>
        <w:t>6</w:t>
      </w:r>
      <w:r w:rsidR="004230ED">
        <w:rPr>
          <w:sz w:val="140"/>
          <w:szCs w:val="140"/>
        </w:rPr>
        <w:t>-04-18</w:t>
      </w:r>
    </w:p>
    <w:p w14:paraId="7A7A45DA" w14:textId="77777777" w:rsidR="0095546A" w:rsidRDefault="0095546A" w:rsidP="0095546A">
      <w:r>
        <w:br w:type="page"/>
      </w:r>
    </w:p>
    <w:p w14:paraId="3FD6B162" w14:textId="77777777" w:rsidR="0095546A" w:rsidRDefault="0095546A" w:rsidP="0095546A"/>
    <w:p w14:paraId="2A5FD9BD" w14:textId="77777777" w:rsidR="0095546A" w:rsidRDefault="0095546A" w:rsidP="0095546A"/>
    <w:p w14:paraId="3A30F908" w14:textId="77777777" w:rsidR="0095546A" w:rsidRDefault="0095546A" w:rsidP="0095546A"/>
    <w:p w14:paraId="03CE8BCA" w14:textId="77777777" w:rsidR="0095546A" w:rsidRDefault="0095546A" w:rsidP="0095546A"/>
    <w:p w14:paraId="25D57CBB" w14:textId="77777777" w:rsidR="0095546A" w:rsidRDefault="0095546A" w:rsidP="0095546A"/>
    <w:p w14:paraId="0A1EDC31" w14:textId="77777777" w:rsidR="0095546A" w:rsidRDefault="0095546A" w:rsidP="0095546A"/>
    <w:p w14:paraId="5CF1F780" w14:textId="77777777" w:rsidR="0095546A" w:rsidRDefault="0095546A" w:rsidP="0095546A"/>
    <w:p w14:paraId="49B0D014" w14:textId="77777777" w:rsidR="0095546A" w:rsidRDefault="0095546A" w:rsidP="0095546A"/>
    <w:p w14:paraId="1F2B5C4B" w14:textId="77777777" w:rsidR="0095546A" w:rsidRDefault="0095546A" w:rsidP="0095546A"/>
    <w:p w14:paraId="50EA7D31" w14:textId="77777777" w:rsidR="00B373DE" w:rsidRPr="00BE6FCA" w:rsidRDefault="00B373DE" w:rsidP="00B373DE">
      <w:pPr>
        <w:pStyle w:val="Titel"/>
      </w:pPr>
      <w:r>
        <w:t>Ordinær Generalforsamling</w:t>
      </w:r>
    </w:p>
    <w:p w14:paraId="249F46C6" w14:textId="590ED861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</w:t>
      </w:r>
      <w:r w:rsidR="00B373DE">
        <w:rPr>
          <w:sz w:val="140"/>
          <w:szCs w:val="140"/>
        </w:rPr>
        <w:t>7</w:t>
      </w:r>
      <w:r w:rsidR="004230ED">
        <w:rPr>
          <w:sz w:val="140"/>
          <w:szCs w:val="140"/>
        </w:rPr>
        <w:t>-04-20</w:t>
      </w:r>
    </w:p>
    <w:p w14:paraId="0D6ACE75" w14:textId="77777777" w:rsidR="0095546A" w:rsidRPr="0095546A" w:rsidRDefault="0095546A" w:rsidP="0095546A"/>
    <w:p w14:paraId="557F1EA4" w14:textId="77777777" w:rsidR="0095546A" w:rsidRPr="0095546A" w:rsidRDefault="0095546A" w:rsidP="0095546A"/>
    <w:p w14:paraId="64A0E178" w14:textId="0AF69FC6" w:rsidR="0095546A" w:rsidRDefault="0095546A">
      <w:r>
        <w:br w:type="page"/>
      </w:r>
    </w:p>
    <w:p w14:paraId="14501991" w14:textId="77777777" w:rsidR="0095546A" w:rsidRDefault="0095546A" w:rsidP="0095546A"/>
    <w:p w14:paraId="5FF193DC" w14:textId="77777777" w:rsidR="0095546A" w:rsidRDefault="0095546A" w:rsidP="0095546A"/>
    <w:p w14:paraId="51C24400" w14:textId="77777777" w:rsidR="0095546A" w:rsidRDefault="0095546A" w:rsidP="0095546A"/>
    <w:p w14:paraId="24B78F1D" w14:textId="77777777" w:rsidR="0095546A" w:rsidRDefault="0095546A" w:rsidP="0095546A"/>
    <w:p w14:paraId="30FA2094" w14:textId="77777777" w:rsidR="0095546A" w:rsidRDefault="0095546A" w:rsidP="0095546A"/>
    <w:p w14:paraId="06C0ADD4" w14:textId="77777777" w:rsidR="0095546A" w:rsidRDefault="0095546A" w:rsidP="0095546A"/>
    <w:p w14:paraId="28D94C40" w14:textId="77777777" w:rsidR="0095546A" w:rsidRDefault="0095546A" w:rsidP="0095546A"/>
    <w:p w14:paraId="334EE980" w14:textId="77777777" w:rsidR="0095546A" w:rsidRDefault="0095546A" w:rsidP="0095546A"/>
    <w:p w14:paraId="75609A74" w14:textId="77777777" w:rsidR="0095546A" w:rsidRDefault="0095546A" w:rsidP="0095546A"/>
    <w:p w14:paraId="13328834" w14:textId="77777777" w:rsidR="00B373DE" w:rsidRPr="00BE6FCA" w:rsidRDefault="00B373DE" w:rsidP="00B373DE">
      <w:pPr>
        <w:pStyle w:val="Titel"/>
      </w:pPr>
      <w:r>
        <w:t>Ordinær Generalforsamling</w:t>
      </w:r>
    </w:p>
    <w:p w14:paraId="584EA4E2" w14:textId="5F71D35C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</w:t>
      </w:r>
      <w:r w:rsidR="00B373DE">
        <w:rPr>
          <w:sz w:val="140"/>
          <w:szCs w:val="140"/>
        </w:rPr>
        <w:t>8</w:t>
      </w:r>
      <w:r w:rsidR="00F1412E">
        <w:rPr>
          <w:sz w:val="140"/>
          <w:szCs w:val="140"/>
        </w:rPr>
        <w:t>-04-25</w:t>
      </w:r>
    </w:p>
    <w:p w14:paraId="5C1862F1" w14:textId="77777777" w:rsidR="0095546A" w:rsidRDefault="0095546A" w:rsidP="0095546A">
      <w:r>
        <w:br w:type="page"/>
      </w:r>
    </w:p>
    <w:p w14:paraId="2E98A685" w14:textId="77777777" w:rsidR="0095546A" w:rsidRDefault="0095546A" w:rsidP="0095546A"/>
    <w:p w14:paraId="31391688" w14:textId="77777777" w:rsidR="0095546A" w:rsidRDefault="0095546A" w:rsidP="0095546A"/>
    <w:p w14:paraId="76222D8E" w14:textId="77777777" w:rsidR="0095546A" w:rsidRDefault="0095546A" w:rsidP="0095546A"/>
    <w:p w14:paraId="183A8BBC" w14:textId="77777777" w:rsidR="0095546A" w:rsidRDefault="0095546A" w:rsidP="0095546A"/>
    <w:p w14:paraId="190F7B8C" w14:textId="77777777" w:rsidR="0095546A" w:rsidRDefault="0095546A" w:rsidP="0095546A"/>
    <w:p w14:paraId="020371F2" w14:textId="77777777" w:rsidR="0095546A" w:rsidRDefault="0095546A" w:rsidP="0095546A"/>
    <w:p w14:paraId="5936FA59" w14:textId="77777777" w:rsidR="0095546A" w:rsidRDefault="0095546A" w:rsidP="0095546A"/>
    <w:p w14:paraId="2D2F1355" w14:textId="77777777" w:rsidR="0095546A" w:rsidRDefault="0095546A" w:rsidP="0095546A"/>
    <w:p w14:paraId="02057D0C" w14:textId="77777777" w:rsidR="0095546A" w:rsidRDefault="0095546A" w:rsidP="0095546A"/>
    <w:p w14:paraId="401A7581" w14:textId="77777777" w:rsidR="00B373DE" w:rsidRPr="00BE6FCA" w:rsidRDefault="00B373DE" w:rsidP="00B373DE">
      <w:pPr>
        <w:pStyle w:val="Titel"/>
      </w:pPr>
      <w:r>
        <w:t>Ordinær Generalforsamling</w:t>
      </w:r>
    </w:p>
    <w:p w14:paraId="7DC36153" w14:textId="23B27032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</w:t>
      </w:r>
      <w:r w:rsidR="00B373DE">
        <w:rPr>
          <w:sz w:val="140"/>
          <w:szCs w:val="140"/>
        </w:rPr>
        <w:t>9</w:t>
      </w:r>
      <w:r w:rsidR="00EF3D79">
        <w:rPr>
          <w:sz w:val="140"/>
          <w:szCs w:val="140"/>
        </w:rPr>
        <w:t>-03-18</w:t>
      </w:r>
    </w:p>
    <w:p w14:paraId="4B79B55F" w14:textId="77777777" w:rsidR="0095546A" w:rsidRPr="0095546A" w:rsidRDefault="0095546A" w:rsidP="0095546A"/>
    <w:p w14:paraId="172FE00C" w14:textId="77777777" w:rsidR="0095546A" w:rsidRPr="0095546A" w:rsidRDefault="0095546A" w:rsidP="0095546A"/>
    <w:p w14:paraId="325C26FA" w14:textId="22B2DA5E" w:rsidR="0095546A" w:rsidRDefault="0095546A">
      <w:r>
        <w:br w:type="page"/>
      </w:r>
    </w:p>
    <w:p w14:paraId="601D17E1" w14:textId="77777777" w:rsidR="0095546A" w:rsidRDefault="0095546A" w:rsidP="0095546A"/>
    <w:p w14:paraId="5729EBFA" w14:textId="77777777" w:rsidR="0095546A" w:rsidRDefault="0095546A" w:rsidP="0095546A"/>
    <w:p w14:paraId="7E4EBC78" w14:textId="77777777" w:rsidR="0095546A" w:rsidRDefault="0095546A" w:rsidP="0095546A"/>
    <w:p w14:paraId="2DA141F4" w14:textId="77777777" w:rsidR="0095546A" w:rsidRDefault="0095546A" w:rsidP="0095546A"/>
    <w:p w14:paraId="1E6BF8F2" w14:textId="77777777" w:rsidR="0095546A" w:rsidRDefault="0095546A" w:rsidP="0095546A"/>
    <w:p w14:paraId="2F3A2472" w14:textId="77777777" w:rsidR="0095546A" w:rsidRDefault="0095546A" w:rsidP="0095546A"/>
    <w:p w14:paraId="6494FCA8" w14:textId="77777777" w:rsidR="0095546A" w:rsidRDefault="0095546A" w:rsidP="0095546A"/>
    <w:p w14:paraId="42ADB1AA" w14:textId="77777777" w:rsidR="0095546A" w:rsidRDefault="0095546A" w:rsidP="0095546A"/>
    <w:p w14:paraId="1C85B188" w14:textId="77777777" w:rsidR="0095546A" w:rsidRDefault="0095546A" w:rsidP="0095546A"/>
    <w:p w14:paraId="7C461E37" w14:textId="77777777" w:rsidR="00B373DE" w:rsidRPr="00BE6FCA" w:rsidRDefault="00B373DE" w:rsidP="00B373DE">
      <w:pPr>
        <w:pStyle w:val="Titel"/>
      </w:pPr>
      <w:r>
        <w:t>Ordinær Generalforsamling</w:t>
      </w:r>
    </w:p>
    <w:p w14:paraId="0BA1154C" w14:textId="7742BABD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2</w:t>
      </w:r>
      <w:r w:rsidR="00B373DE">
        <w:rPr>
          <w:sz w:val="140"/>
          <w:szCs w:val="140"/>
        </w:rPr>
        <w:t>0</w:t>
      </w:r>
      <w:r w:rsidR="00EE1D6E">
        <w:rPr>
          <w:sz w:val="140"/>
          <w:szCs w:val="140"/>
        </w:rPr>
        <w:t>-</w:t>
      </w:r>
      <w:r w:rsidR="00080CDB">
        <w:rPr>
          <w:sz w:val="140"/>
          <w:szCs w:val="140"/>
        </w:rPr>
        <w:t>10-08</w:t>
      </w:r>
    </w:p>
    <w:p w14:paraId="66C339CB" w14:textId="5FBA0492" w:rsidR="0095546A" w:rsidRPr="0095546A" w:rsidRDefault="0095546A" w:rsidP="0095546A"/>
    <w:sectPr w:rsidR="0095546A" w:rsidRPr="0095546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D4F7" w14:textId="77777777" w:rsidR="0095546A" w:rsidRDefault="0095546A" w:rsidP="00A45088">
      <w:pPr>
        <w:spacing w:after="0" w:line="240" w:lineRule="auto"/>
      </w:pPr>
      <w:r>
        <w:separator/>
      </w:r>
    </w:p>
  </w:endnote>
  <w:endnote w:type="continuationSeparator" w:id="0">
    <w:p w14:paraId="54A8CAD0" w14:textId="77777777" w:rsidR="0095546A" w:rsidRDefault="0095546A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EA8EB" w14:textId="42CFE139" w:rsidR="00A45088" w:rsidRDefault="00A45088" w:rsidP="00A45088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82F2" w14:textId="77777777" w:rsidR="0095546A" w:rsidRDefault="0095546A" w:rsidP="00A45088">
      <w:pPr>
        <w:spacing w:after="0" w:line="240" w:lineRule="auto"/>
      </w:pPr>
      <w:r>
        <w:separator/>
      </w:r>
    </w:p>
  </w:footnote>
  <w:footnote w:type="continuationSeparator" w:id="0">
    <w:p w14:paraId="1A3A6564" w14:textId="77777777" w:rsidR="0095546A" w:rsidRDefault="0095546A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686C9" w14:textId="77777777" w:rsidR="00A45088" w:rsidRDefault="00A45088">
    <w:pPr>
      <w:pStyle w:val="Sidehoved"/>
    </w:pPr>
    <w:r>
      <w:rPr>
        <w:noProof/>
        <w:lang w:eastAsia="da-DK"/>
      </w:rPr>
      <w:drawing>
        <wp:inline distT="0" distB="0" distL="0" distR="0" wp14:anchorId="44D123B4" wp14:editId="265381EA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9DBD43" w14:textId="77777777" w:rsidR="00A45088" w:rsidRDefault="00A4508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6FB8"/>
    <w:multiLevelType w:val="hybridMultilevel"/>
    <w:tmpl w:val="8B18B338"/>
    <w:lvl w:ilvl="0" w:tplc="B47C8F68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2535"/>
    <w:multiLevelType w:val="hybridMultilevel"/>
    <w:tmpl w:val="5F6E6564"/>
    <w:lvl w:ilvl="0" w:tplc="09E872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6A"/>
    <w:rsid w:val="00080CDB"/>
    <w:rsid w:val="000B1043"/>
    <w:rsid w:val="000C5541"/>
    <w:rsid w:val="000E50B7"/>
    <w:rsid w:val="001D4B5B"/>
    <w:rsid w:val="00212A20"/>
    <w:rsid w:val="004230ED"/>
    <w:rsid w:val="00431C73"/>
    <w:rsid w:val="004B6025"/>
    <w:rsid w:val="004D78E6"/>
    <w:rsid w:val="004F325B"/>
    <w:rsid w:val="00525AB3"/>
    <w:rsid w:val="00675A50"/>
    <w:rsid w:val="006F45C5"/>
    <w:rsid w:val="007705C1"/>
    <w:rsid w:val="0095546A"/>
    <w:rsid w:val="00972626"/>
    <w:rsid w:val="00A45088"/>
    <w:rsid w:val="00B373DE"/>
    <w:rsid w:val="00B53884"/>
    <w:rsid w:val="00B87CD3"/>
    <w:rsid w:val="00BE6FCA"/>
    <w:rsid w:val="00C22E86"/>
    <w:rsid w:val="00C479D6"/>
    <w:rsid w:val="00D113C1"/>
    <w:rsid w:val="00D520B5"/>
    <w:rsid w:val="00D67AC9"/>
    <w:rsid w:val="00DE0FA9"/>
    <w:rsid w:val="00E31516"/>
    <w:rsid w:val="00E55DF7"/>
    <w:rsid w:val="00ED66D5"/>
    <w:rsid w:val="00EE1D6E"/>
    <w:rsid w:val="00EE2262"/>
    <w:rsid w:val="00EF3D79"/>
    <w:rsid w:val="00F1412E"/>
    <w:rsid w:val="00F3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F6BA56"/>
  <w15:chartTrackingRefBased/>
  <w15:docId w15:val="{B12C8672-1AD8-48F0-9CAF-B7FB70A8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16"/>
    <w:rPr>
      <w:rFonts w:ascii="Roboto" w:hAnsi="Roboto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25AB3"/>
    <w:pPr>
      <w:keepNext/>
      <w:keepLines/>
      <w:spacing w:before="480" w:after="12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66D5"/>
    <w:pPr>
      <w:keepNext/>
      <w:keepLines/>
      <w:spacing w:before="2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3151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5AB3"/>
    <w:rPr>
      <w:rFonts w:ascii="Roboto" w:eastAsiaTheme="majorEastAsia" w:hAnsi="Roboto" w:cstheme="majorBidi"/>
      <w:b/>
      <w:color w:val="000000" w:themeColor="text1"/>
      <w:sz w:val="4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D66D5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F3377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1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33771"/>
    <w:rPr>
      <w:rFonts w:ascii="Roboto" w:eastAsiaTheme="majorEastAsia" w:hAnsi="Roboto" w:cstheme="majorBidi"/>
      <w:b/>
      <w:spacing w:val="-10"/>
      <w:kern w:val="28"/>
      <w:sz w:val="11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088"/>
  </w:style>
  <w:style w:type="paragraph" w:styleId="Sidefod">
    <w:name w:val="footer"/>
    <w:basedOn w:val="Normal"/>
    <w:link w:val="Sidefo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088"/>
  </w:style>
  <w:style w:type="character" w:customStyle="1" w:styleId="Overskrift3Tegn">
    <w:name w:val="Overskrift 3 Tegn"/>
    <w:basedOn w:val="Standardskrifttypeiafsnit"/>
    <w:link w:val="Overskrift3"/>
    <w:uiPriority w:val="9"/>
    <w:rsid w:val="00E31516"/>
    <w:rPr>
      <w:rFonts w:ascii="Roboto" w:eastAsiaTheme="majorEastAsia" w:hAnsi="Roboto" w:cstheme="majorBidi"/>
      <w:b/>
      <w:color w:val="000000" w:themeColor="text1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5088"/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B602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4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B6025"/>
    <w:rPr>
      <w:rFonts w:eastAsiaTheme="minorEastAsia"/>
      <w:color w:val="5A5A5A" w:themeColor="text1" w:themeTint="A5"/>
      <w:spacing w:val="15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OneDrive\AKDTU\AKDT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AKDTU Template.dotx</Template>
  <TotalTime>130</TotalTime>
  <Pages>14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Londin Larsen</dc:creator>
  <cp:keywords/>
  <dc:description/>
  <cp:lastModifiedBy>Mathias Londin Larsen</cp:lastModifiedBy>
  <cp:revision>17</cp:revision>
  <cp:lastPrinted>2020-12-05T21:04:00Z</cp:lastPrinted>
  <dcterms:created xsi:type="dcterms:W3CDTF">2020-10-17T10:50:00Z</dcterms:created>
  <dcterms:modified xsi:type="dcterms:W3CDTF">2020-12-05T22:58:00Z</dcterms:modified>
</cp:coreProperties>
</file>