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5E31" w14:textId="28A0B306" w:rsidR="00A45088" w:rsidRDefault="00A45088" w:rsidP="0095546A"/>
    <w:p w14:paraId="3800C033" w14:textId="0FDA4843" w:rsidR="0095546A" w:rsidRDefault="0095546A" w:rsidP="0095546A"/>
    <w:p w14:paraId="4412DCC0" w14:textId="22AB8440" w:rsidR="0095546A" w:rsidRDefault="0095546A" w:rsidP="0095546A"/>
    <w:p w14:paraId="28FD3E34" w14:textId="16481826" w:rsidR="0095546A" w:rsidRDefault="0095546A" w:rsidP="0095546A"/>
    <w:p w14:paraId="66D339AD" w14:textId="505893D0" w:rsidR="0095546A" w:rsidRDefault="0095546A" w:rsidP="0095546A"/>
    <w:p w14:paraId="712B76F7" w14:textId="3BDF84F8" w:rsidR="0095546A" w:rsidRDefault="0095546A" w:rsidP="0095546A"/>
    <w:p w14:paraId="65D97E5C" w14:textId="77777777" w:rsidR="0095546A" w:rsidRDefault="0095546A" w:rsidP="0095546A"/>
    <w:p w14:paraId="60960767" w14:textId="3ECC1E72" w:rsidR="0095546A" w:rsidRDefault="0095546A" w:rsidP="0095546A"/>
    <w:p w14:paraId="37B8DB66" w14:textId="49C5A5AE" w:rsidR="0095546A" w:rsidRDefault="0095546A" w:rsidP="0095546A"/>
    <w:p w14:paraId="7C2C8C05" w14:textId="6CBD7639" w:rsidR="0095546A" w:rsidRPr="0095546A" w:rsidRDefault="00A34E96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Floorfix</w:t>
      </w:r>
    </w:p>
    <w:p w14:paraId="547A8A3A" w14:textId="04E62EF5" w:rsidR="0095546A" w:rsidRDefault="0095546A">
      <w:r>
        <w:br w:type="page"/>
      </w:r>
    </w:p>
    <w:p w14:paraId="6A11FC4A" w14:textId="77777777" w:rsidR="0095546A" w:rsidRDefault="0095546A" w:rsidP="0095546A"/>
    <w:p w14:paraId="4F088410" w14:textId="77777777" w:rsidR="0095546A" w:rsidRDefault="0095546A" w:rsidP="0095546A"/>
    <w:p w14:paraId="14BF4A35" w14:textId="77777777" w:rsidR="0095546A" w:rsidRDefault="0095546A" w:rsidP="0095546A"/>
    <w:p w14:paraId="098E986B" w14:textId="77777777" w:rsidR="0095546A" w:rsidRDefault="0095546A" w:rsidP="0095546A"/>
    <w:p w14:paraId="3E79E716" w14:textId="77777777" w:rsidR="0095546A" w:rsidRDefault="0095546A" w:rsidP="0095546A"/>
    <w:p w14:paraId="65A302E4" w14:textId="77777777" w:rsidR="0095546A" w:rsidRDefault="0095546A" w:rsidP="0095546A"/>
    <w:p w14:paraId="39B2E51B" w14:textId="77777777" w:rsidR="0095546A" w:rsidRDefault="0095546A" w:rsidP="0095546A"/>
    <w:p w14:paraId="1F0C1573" w14:textId="77777777" w:rsidR="0095546A" w:rsidRDefault="0095546A" w:rsidP="0095546A"/>
    <w:p w14:paraId="2D9FB20C" w14:textId="77777777" w:rsidR="0095546A" w:rsidRDefault="0095546A" w:rsidP="0095546A"/>
    <w:p w14:paraId="627E44F5" w14:textId="2145B847" w:rsidR="0095546A" w:rsidRPr="0095546A" w:rsidRDefault="00966ABD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IDZ</w:t>
      </w:r>
    </w:p>
    <w:p w14:paraId="24022052" w14:textId="77777777" w:rsidR="0095546A" w:rsidRPr="0095546A" w:rsidRDefault="0095546A" w:rsidP="0095546A"/>
    <w:p w14:paraId="0DA4104C" w14:textId="2E4DC762" w:rsidR="0095546A" w:rsidRDefault="0095546A">
      <w:r>
        <w:br w:type="page"/>
      </w:r>
    </w:p>
    <w:p w14:paraId="47998571" w14:textId="77777777" w:rsidR="0095546A" w:rsidRDefault="0095546A" w:rsidP="0095546A"/>
    <w:p w14:paraId="67A12055" w14:textId="77777777" w:rsidR="0095546A" w:rsidRDefault="0095546A" w:rsidP="0095546A"/>
    <w:p w14:paraId="2B624661" w14:textId="77777777" w:rsidR="0095546A" w:rsidRDefault="0095546A" w:rsidP="0095546A"/>
    <w:p w14:paraId="7432C77C" w14:textId="77777777" w:rsidR="0095546A" w:rsidRDefault="0095546A" w:rsidP="0095546A"/>
    <w:p w14:paraId="5B1BCE7D" w14:textId="77777777" w:rsidR="0095546A" w:rsidRDefault="0095546A" w:rsidP="0095546A"/>
    <w:p w14:paraId="54CD87B9" w14:textId="77777777" w:rsidR="0095546A" w:rsidRDefault="0095546A" w:rsidP="0095546A"/>
    <w:p w14:paraId="6BDC96C7" w14:textId="77777777" w:rsidR="0095546A" w:rsidRDefault="0095546A" w:rsidP="0095546A"/>
    <w:p w14:paraId="08913094" w14:textId="77777777" w:rsidR="0095546A" w:rsidRDefault="0095546A" w:rsidP="0095546A"/>
    <w:p w14:paraId="450160FA" w14:textId="77777777" w:rsidR="0095546A" w:rsidRDefault="0095546A" w:rsidP="0095546A"/>
    <w:p w14:paraId="60F22E09" w14:textId="72AC89B4" w:rsidR="0095546A" w:rsidRPr="00B2253B" w:rsidRDefault="00B2253B" w:rsidP="0095546A">
      <w:pPr>
        <w:pStyle w:val="Titel"/>
        <w:rPr>
          <w:sz w:val="160"/>
          <w:szCs w:val="160"/>
          <w:lang w:val="en-US"/>
        </w:rPr>
      </w:pPr>
      <w:r w:rsidRPr="00B2253B">
        <w:rPr>
          <w:sz w:val="160"/>
          <w:szCs w:val="160"/>
          <w:lang w:val="en-US"/>
        </w:rPr>
        <w:t>Ny Superb</w:t>
      </w:r>
    </w:p>
    <w:p w14:paraId="49600C64" w14:textId="77777777" w:rsidR="0095546A" w:rsidRPr="00B2253B" w:rsidRDefault="0095546A" w:rsidP="0095546A">
      <w:pPr>
        <w:rPr>
          <w:lang w:val="en-US"/>
        </w:rPr>
      </w:pPr>
      <w:r w:rsidRPr="00B2253B">
        <w:rPr>
          <w:lang w:val="en-US"/>
        </w:rPr>
        <w:br w:type="page"/>
      </w:r>
    </w:p>
    <w:p w14:paraId="04C83FCF" w14:textId="77777777" w:rsidR="0095546A" w:rsidRPr="00B2253B" w:rsidRDefault="0095546A" w:rsidP="0095546A">
      <w:pPr>
        <w:rPr>
          <w:lang w:val="en-US"/>
        </w:rPr>
      </w:pPr>
    </w:p>
    <w:p w14:paraId="114495C2" w14:textId="77777777" w:rsidR="0095546A" w:rsidRPr="00B2253B" w:rsidRDefault="0095546A" w:rsidP="0095546A">
      <w:pPr>
        <w:rPr>
          <w:lang w:val="en-US"/>
        </w:rPr>
      </w:pPr>
    </w:p>
    <w:p w14:paraId="0F31F7BD" w14:textId="77777777" w:rsidR="0095546A" w:rsidRPr="00B2253B" w:rsidRDefault="0095546A" w:rsidP="0095546A">
      <w:pPr>
        <w:rPr>
          <w:lang w:val="en-US"/>
        </w:rPr>
      </w:pPr>
    </w:p>
    <w:p w14:paraId="0AF9D359" w14:textId="77777777" w:rsidR="0095546A" w:rsidRPr="00B2253B" w:rsidRDefault="0095546A" w:rsidP="0095546A">
      <w:pPr>
        <w:rPr>
          <w:lang w:val="en-US"/>
        </w:rPr>
      </w:pPr>
    </w:p>
    <w:p w14:paraId="2D2DADF6" w14:textId="77777777" w:rsidR="0095546A" w:rsidRPr="00B2253B" w:rsidRDefault="0095546A" w:rsidP="0095546A">
      <w:pPr>
        <w:rPr>
          <w:lang w:val="en-US"/>
        </w:rPr>
      </w:pPr>
    </w:p>
    <w:p w14:paraId="4C778BC9" w14:textId="77777777" w:rsidR="0095546A" w:rsidRPr="00B2253B" w:rsidRDefault="0095546A" w:rsidP="0095546A">
      <w:pPr>
        <w:rPr>
          <w:lang w:val="en-US"/>
        </w:rPr>
      </w:pPr>
    </w:p>
    <w:p w14:paraId="213A7A8F" w14:textId="77777777" w:rsidR="0095546A" w:rsidRPr="00B2253B" w:rsidRDefault="0095546A" w:rsidP="0095546A">
      <w:pPr>
        <w:rPr>
          <w:lang w:val="en-US"/>
        </w:rPr>
      </w:pPr>
    </w:p>
    <w:p w14:paraId="5B7C7FF0" w14:textId="77777777" w:rsidR="0095546A" w:rsidRPr="00B2253B" w:rsidRDefault="0095546A" w:rsidP="0095546A">
      <w:pPr>
        <w:rPr>
          <w:lang w:val="en-US"/>
        </w:rPr>
      </w:pPr>
    </w:p>
    <w:p w14:paraId="5244F8AC" w14:textId="77777777" w:rsidR="0095546A" w:rsidRPr="00B2253B" w:rsidRDefault="0095546A" w:rsidP="0095546A">
      <w:pPr>
        <w:rPr>
          <w:lang w:val="en-US"/>
        </w:rPr>
      </w:pPr>
    </w:p>
    <w:p w14:paraId="3B04BA32" w14:textId="63A0CADC" w:rsidR="0095546A" w:rsidRPr="00B2253B" w:rsidRDefault="00B2253B" w:rsidP="0095546A">
      <w:pPr>
        <w:pStyle w:val="Titel"/>
        <w:rPr>
          <w:sz w:val="160"/>
          <w:szCs w:val="160"/>
          <w:lang w:val="en-US"/>
        </w:rPr>
      </w:pPr>
      <w:r w:rsidRPr="00B2253B">
        <w:rPr>
          <w:sz w:val="160"/>
          <w:szCs w:val="160"/>
          <w:lang w:val="en-US"/>
        </w:rPr>
        <w:t>Suma Grill D</w:t>
      </w:r>
      <w:r>
        <w:rPr>
          <w:sz w:val="160"/>
          <w:szCs w:val="160"/>
          <w:lang w:val="en-US"/>
        </w:rPr>
        <w:t>9</w:t>
      </w:r>
    </w:p>
    <w:p w14:paraId="126BE450" w14:textId="77777777" w:rsidR="0095546A" w:rsidRPr="00B2253B" w:rsidRDefault="0095546A" w:rsidP="0095546A">
      <w:pPr>
        <w:rPr>
          <w:lang w:val="en-US"/>
        </w:rPr>
      </w:pPr>
    </w:p>
    <w:p w14:paraId="5022824A" w14:textId="77777777" w:rsidR="0095546A" w:rsidRPr="00B2253B" w:rsidRDefault="0095546A" w:rsidP="0095546A">
      <w:pPr>
        <w:rPr>
          <w:lang w:val="en-US"/>
        </w:rPr>
      </w:pPr>
    </w:p>
    <w:p w14:paraId="78E6C17B" w14:textId="56ED37AF" w:rsidR="0095546A" w:rsidRPr="00B2253B" w:rsidRDefault="0095546A">
      <w:pPr>
        <w:rPr>
          <w:lang w:val="en-US"/>
        </w:rPr>
      </w:pPr>
      <w:r w:rsidRPr="00B2253B">
        <w:rPr>
          <w:lang w:val="en-US"/>
        </w:rPr>
        <w:br w:type="page"/>
      </w:r>
    </w:p>
    <w:p w14:paraId="31323C37" w14:textId="77777777" w:rsidR="0095546A" w:rsidRPr="00B2253B" w:rsidRDefault="0095546A" w:rsidP="0095546A">
      <w:pPr>
        <w:rPr>
          <w:lang w:val="en-US"/>
        </w:rPr>
      </w:pPr>
    </w:p>
    <w:p w14:paraId="6F3CCC4A" w14:textId="77777777" w:rsidR="0095546A" w:rsidRPr="00B2253B" w:rsidRDefault="0095546A" w:rsidP="0095546A">
      <w:pPr>
        <w:rPr>
          <w:lang w:val="en-US"/>
        </w:rPr>
      </w:pPr>
    </w:p>
    <w:p w14:paraId="0A762993" w14:textId="77777777" w:rsidR="0095546A" w:rsidRPr="00B2253B" w:rsidRDefault="0095546A" w:rsidP="0095546A">
      <w:pPr>
        <w:rPr>
          <w:lang w:val="en-US"/>
        </w:rPr>
      </w:pPr>
    </w:p>
    <w:p w14:paraId="72259516" w14:textId="77777777" w:rsidR="0095546A" w:rsidRPr="00B2253B" w:rsidRDefault="0095546A" w:rsidP="0095546A">
      <w:pPr>
        <w:rPr>
          <w:lang w:val="en-US"/>
        </w:rPr>
      </w:pPr>
    </w:p>
    <w:p w14:paraId="26D55F09" w14:textId="77777777" w:rsidR="0095546A" w:rsidRPr="00B2253B" w:rsidRDefault="0095546A" w:rsidP="0095546A">
      <w:pPr>
        <w:rPr>
          <w:lang w:val="en-US"/>
        </w:rPr>
      </w:pPr>
    </w:p>
    <w:p w14:paraId="62ABA16D" w14:textId="77777777" w:rsidR="0095546A" w:rsidRPr="00B2253B" w:rsidRDefault="0095546A" w:rsidP="0095546A">
      <w:pPr>
        <w:rPr>
          <w:lang w:val="en-US"/>
        </w:rPr>
      </w:pPr>
    </w:p>
    <w:p w14:paraId="6D5CC589" w14:textId="77777777" w:rsidR="0095546A" w:rsidRPr="00B2253B" w:rsidRDefault="0095546A" w:rsidP="0095546A">
      <w:pPr>
        <w:rPr>
          <w:lang w:val="en-US"/>
        </w:rPr>
      </w:pPr>
    </w:p>
    <w:p w14:paraId="1B130B0A" w14:textId="77777777" w:rsidR="0095546A" w:rsidRPr="00B2253B" w:rsidRDefault="0095546A" w:rsidP="0095546A">
      <w:pPr>
        <w:rPr>
          <w:lang w:val="en-US"/>
        </w:rPr>
      </w:pPr>
    </w:p>
    <w:p w14:paraId="449B3242" w14:textId="77777777" w:rsidR="0095546A" w:rsidRPr="00B2253B" w:rsidRDefault="0095546A" w:rsidP="0095546A">
      <w:pPr>
        <w:rPr>
          <w:lang w:val="en-US"/>
        </w:rPr>
      </w:pPr>
    </w:p>
    <w:p w14:paraId="10E3ED97" w14:textId="2C588857" w:rsidR="0095546A" w:rsidRPr="0095546A" w:rsidRDefault="00845E53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WD-40</w:t>
      </w:r>
    </w:p>
    <w:p w14:paraId="66C339CB" w14:textId="1DFAC22A" w:rsidR="0095546A" w:rsidRPr="0095546A" w:rsidRDefault="0095546A" w:rsidP="0095546A"/>
    <w:sectPr w:rsidR="0095546A" w:rsidRPr="0095546A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2D4F7" w14:textId="77777777" w:rsidR="0095546A" w:rsidRDefault="0095546A" w:rsidP="00A45088">
      <w:pPr>
        <w:spacing w:after="0" w:line="240" w:lineRule="auto"/>
      </w:pPr>
      <w:r>
        <w:separator/>
      </w:r>
    </w:p>
  </w:endnote>
  <w:endnote w:type="continuationSeparator" w:id="0">
    <w:p w14:paraId="54A8CAD0" w14:textId="77777777" w:rsidR="0095546A" w:rsidRDefault="0095546A" w:rsidP="00A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EA8EB" w14:textId="42CFE139" w:rsidR="00A45088" w:rsidRDefault="00A45088" w:rsidP="00A45088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B82F2" w14:textId="77777777" w:rsidR="0095546A" w:rsidRDefault="0095546A" w:rsidP="00A45088">
      <w:pPr>
        <w:spacing w:after="0" w:line="240" w:lineRule="auto"/>
      </w:pPr>
      <w:r>
        <w:separator/>
      </w:r>
    </w:p>
  </w:footnote>
  <w:footnote w:type="continuationSeparator" w:id="0">
    <w:p w14:paraId="1A3A6564" w14:textId="77777777" w:rsidR="0095546A" w:rsidRDefault="0095546A" w:rsidP="00A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686C9" w14:textId="77777777" w:rsidR="00A45088" w:rsidRDefault="00A45088">
    <w:pPr>
      <w:pStyle w:val="Sidehoved"/>
    </w:pPr>
    <w:r>
      <w:rPr>
        <w:noProof/>
        <w:lang w:eastAsia="da-DK"/>
      </w:rPr>
      <w:drawing>
        <wp:inline distT="0" distB="0" distL="0" distR="0" wp14:anchorId="44D123B4" wp14:editId="265381EA">
          <wp:extent cx="1357657" cy="540000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6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657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9DBD43" w14:textId="77777777" w:rsidR="00A45088" w:rsidRDefault="00A4508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6FB8"/>
    <w:multiLevelType w:val="hybridMultilevel"/>
    <w:tmpl w:val="8B18B338"/>
    <w:lvl w:ilvl="0" w:tplc="B47C8F68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A2535"/>
    <w:multiLevelType w:val="hybridMultilevel"/>
    <w:tmpl w:val="5F6E6564"/>
    <w:lvl w:ilvl="0" w:tplc="09E872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6A"/>
    <w:rsid w:val="000B1043"/>
    <w:rsid w:val="000C5541"/>
    <w:rsid w:val="001D4B5B"/>
    <w:rsid w:val="00431C73"/>
    <w:rsid w:val="004B6025"/>
    <w:rsid w:val="004D78E6"/>
    <w:rsid w:val="00525AB3"/>
    <w:rsid w:val="00675A50"/>
    <w:rsid w:val="00845E53"/>
    <w:rsid w:val="0095546A"/>
    <w:rsid w:val="00966ABD"/>
    <w:rsid w:val="00A34E96"/>
    <w:rsid w:val="00A45088"/>
    <w:rsid w:val="00B2253B"/>
    <w:rsid w:val="00B53884"/>
    <w:rsid w:val="00B87CD3"/>
    <w:rsid w:val="00C22E86"/>
    <w:rsid w:val="00C479D6"/>
    <w:rsid w:val="00D520B5"/>
    <w:rsid w:val="00D67AC9"/>
    <w:rsid w:val="00E31516"/>
    <w:rsid w:val="00E55DF7"/>
    <w:rsid w:val="00ED66D5"/>
    <w:rsid w:val="00E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F6BA56"/>
  <w15:chartTrackingRefBased/>
  <w15:docId w15:val="{B12C8672-1AD8-48F0-9CAF-B7FB70A8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16"/>
    <w:rPr>
      <w:rFonts w:ascii="Roboto" w:hAnsi="Roboto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25AB3"/>
    <w:pPr>
      <w:keepNext/>
      <w:keepLines/>
      <w:spacing w:before="480" w:after="12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66D5"/>
    <w:pPr>
      <w:keepNext/>
      <w:keepLines/>
      <w:spacing w:before="2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3151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5AB3"/>
    <w:rPr>
      <w:rFonts w:ascii="Roboto" w:eastAsiaTheme="majorEastAsia" w:hAnsi="Roboto" w:cstheme="majorBidi"/>
      <w:b/>
      <w:color w:val="000000" w:themeColor="text1"/>
      <w:sz w:val="4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D66D5"/>
    <w:rPr>
      <w:rFonts w:ascii="Roboto" w:eastAsiaTheme="majorEastAsia" w:hAnsi="Roboto" w:cstheme="majorBidi"/>
      <w:b/>
      <w:color w:val="000000" w:themeColor="text1"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B87CD3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7CD3"/>
    <w:rPr>
      <w:rFonts w:ascii="Roboto" w:eastAsiaTheme="majorEastAsia" w:hAnsi="Roboto" w:cstheme="majorBidi"/>
      <w:b/>
      <w:spacing w:val="-10"/>
      <w:kern w:val="28"/>
      <w:sz w:val="60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5088"/>
  </w:style>
  <w:style w:type="paragraph" w:styleId="Sidefod">
    <w:name w:val="footer"/>
    <w:basedOn w:val="Normal"/>
    <w:link w:val="Sidefo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5088"/>
  </w:style>
  <w:style w:type="character" w:customStyle="1" w:styleId="Overskrift3Tegn">
    <w:name w:val="Overskrift 3 Tegn"/>
    <w:basedOn w:val="Standardskrifttypeiafsnit"/>
    <w:link w:val="Overskrift3"/>
    <w:uiPriority w:val="9"/>
    <w:rsid w:val="00E31516"/>
    <w:rPr>
      <w:rFonts w:ascii="Roboto" w:eastAsiaTheme="majorEastAsia" w:hAnsi="Roboto" w:cstheme="majorBidi"/>
      <w:b/>
      <w:color w:val="000000" w:themeColor="text1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5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5088"/>
    <w:rPr>
      <w:rFonts w:ascii="Segoe UI" w:hAnsi="Segoe UI" w:cs="Segoe UI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B6025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4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B6025"/>
    <w:rPr>
      <w:rFonts w:eastAsiaTheme="minorEastAsia"/>
      <w:color w:val="5A5A5A" w:themeColor="text1" w:themeTint="A5"/>
      <w:spacing w:val="15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OneDrive\AKDTU\AKDT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AKDTU Template.dotx</Template>
  <TotalTime>7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Londin Larsen</dc:creator>
  <cp:keywords/>
  <dc:description/>
  <cp:lastModifiedBy>Mathias Londin Larsen</cp:lastModifiedBy>
  <cp:revision>5</cp:revision>
  <cp:lastPrinted>2015-07-26T16:59:00Z</cp:lastPrinted>
  <dcterms:created xsi:type="dcterms:W3CDTF">2020-10-17T10:50:00Z</dcterms:created>
  <dcterms:modified xsi:type="dcterms:W3CDTF">2020-12-05T18:24:00Z</dcterms:modified>
</cp:coreProperties>
</file>