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38E1" w14:textId="77777777" w:rsidR="00A45088" w:rsidRPr="000B1043" w:rsidRDefault="00A45088" w:rsidP="00E31516">
      <w:pPr>
        <w:pStyle w:val="Heading2"/>
      </w:pPr>
    </w:p>
    <w:sectPr w:rsidR="00A45088" w:rsidRPr="000B1043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DE09" w14:textId="77777777" w:rsidR="004854C7" w:rsidRDefault="004854C7" w:rsidP="00A45088">
      <w:pPr>
        <w:spacing w:after="0" w:line="240" w:lineRule="auto"/>
      </w:pPr>
      <w:r>
        <w:separator/>
      </w:r>
    </w:p>
  </w:endnote>
  <w:endnote w:type="continuationSeparator" w:id="0">
    <w:p w14:paraId="4558E11F" w14:textId="77777777" w:rsidR="004854C7" w:rsidRDefault="004854C7" w:rsidP="00A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7970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8CD20A" w14:textId="77777777" w:rsidR="00A45088" w:rsidRDefault="00A45088" w:rsidP="00A45088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315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315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EE26" w14:textId="77777777" w:rsidR="004854C7" w:rsidRDefault="004854C7" w:rsidP="00A45088">
      <w:pPr>
        <w:spacing w:after="0" w:line="240" w:lineRule="auto"/>
      </w:pPr>
      <w:r>
        <w:separator/>
      </w:r>
    </w:p>
  </w:footnote>
  <w:footnote w:type="continuationSeparator" w:id="0">
    <w:p w14:paraId="69327168" w14:textId="77777777" w:rsidR="004854C7" w:rsidRDefault="004854C7" w:rsidP="00A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4C2B" w14:textId="77777777" w:rsidR="00A45088" w:rsidRDefault="00A45088">
    <w:pPr>
      <w:pStyle w:val="Header"/>
    </w:pPr>
    <w:r>
      <w:rPr>
        <w:noProof/>
        <w:lang w:eastAsia="da-DK"/>
      </w:rPr>
      <w:drawing>
        <wp:inline distT="0" distB="0" distL="0" distR="0" wp14:anchorId="06FA007F" wp14:editId="3FF1C534">
          <wp:extent cx="1357657" cy="540000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6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657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10FAF0" w14:textId="77777777" w:rsidR="00A45088" w:rsidRDefault="00A45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FB8"/>
    <w:multiLevelType w:val="hybridMultilevel"/>
    <w:tmpl w:val="8B18B338"/>
    <w:lvl w:ilvl="0" w:tplc="B47C8F68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A2535"/>
    <w:multiLevelType w:val="hybridMultilevel"/>
    <w:tmpl w:val="5F6E6564"/>
    <w:lvl w:ilvl="0" w:tplc="09E872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42962">
    <w:abstractNumId w:val="0"/>
  </w:num>
  <w:num w:numId="2" w16cid:durableId="491869797">
    <w:abstractNumId w:val="1"/>
  </w:num>
  <w:num w:numId="3" w16cid:durableId="2095592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C7"/>
    <w:rsid w:val="000B1043"/>
    <w:rsid w:val="000C5541"/>
    <w:rsid w:val="001D4B5B"/>
    <w:rsid w:val="00431C73"/>
    <w:rsid w:val="004854C7"/>
    <w:rsid w:val="004B6025"/>
    <w:rsid w:val="004D78E6"/>
    <w:rsid w:val="00525AB3"/>
    <w:rsid w:val="00675A50"/>
    <w:rsid w:val="00A45088"/>
    <w:rsid w:val="00B53884"/>
    <w:rsid w:val="00B87CD3"/>
    <w:rsid w:val="00C22E86"/>
    <w:rsid w:val="00C479D6"/>
    <w:rsid w:val="00D520B5"/>
    <w:rsid w:val="00D67AC9"/>
    <w:rsid w:val="00E31516"/>
    <w:rsid w:val="00E55DF7"/>
    <w:rsid w:val="00ED66D5"/>
    <w:rsid w:val="00E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BB626"/>
  <w15:chartTrackingRefBased/>
  <w15:docId w15:val="{7E5B3C3E-AA0B-43D8-85C3-A0FE077F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16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AB3"/>
    <w:pPr>
      <w:keepNext/>
      <w:keepLines/>
      <w:spacing w:before="480" w:after="12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6D5"/>
    <w:pPr>
      <w:keepNext/>
      <w:keepLines/>
      <w:spacing w:before="2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1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B3"/>
    <w:rPr>
      <w:rFonts w:ascii="Roboto" w:eastAsiaTheme="majorEastAsia" w:hAnsi="Roboto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6D5"/>
    <w:rPr>
      <w:rFonts w:ascii="Roboto" w:eastAsiaTheme="majorEastAsia" w:hAnsi="Roboto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7CD3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CD3"/>
    <w:rPr>
      <w:rFonts w:ascii="Roboto" w:eastAsiaTheme="majorEastAsia" w:hAnsi="Roboto" w:cstheme="majorBidi"/>
      <w:b/>
      <w:spacing w:val="-10"/>
      <w:kern w:val="28"/>
      <w:sz w:val="60"/>
      <w:szCs w:val="56"/>
    </w:rPr>
  </w:style>
  <w:style w:type="paragraph" w:styleId="Header">
    <w:name w:val="header"/>
    <w:basedOn w:val="Normal"/>
    <w:link w:val="HeaderChar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088"/>
  </w:style>
  <w:style w:type="paragraph" w:styleId="Footer">
    <w:name w:val="footer"/>
    <w:basedOn w:val="Normal"/>
    <w:link w:val="FooterChar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088"/>
  </w:style>
  <w:style w:type="character" w:customStyle="1" w:styleId="Heading3Char">
    <w:name w:val="Heading 3 Char"/>
    <w:basedOn w:val="DefaultParagraphFont"/>
    <w:link w:val="Heading3"/>
    <w:uiPriority w:val="9"/>
    <w:rsid w:val="00E31516"/>
    <w:rPr>
      <w:rFonts w:ascii="Roboto" w:eastAsiaTheme="majorEastAsia" w:hAnsi="Roboto" w:cstheme="majorBidi"/>
      <w:b/>
      <w:color w:val="000000" w:themeColor="text1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08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025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B6025"/>
    <w:rPr>
      <w:rFonts w:eastAsiaTheme="minorEastAsia"/>
      <w:color w:val="5A5A5A" w:themeColor="text1" w:themeTint="A5"/>
      <w:spacing w:val="15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it%20drev\Vejledninger\Mangler%20at%20blive%20lagt%20i%20wiki\Templates\AKDT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AKDTU 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Brandsen</dc:creator>
  <cp:keywords/>
  <dc:description/>
  <cp:lastModifiedBy>Victor Brandsen</cp:lastModifiedBy>
  <cp:revision>2</cp:revision>
  <cp:lastPrinted>2015-07-26T16:59:00Z</cp:lastPrinted>
  <dcterms:created xsi:type="dcterms:W3CDTF">2022-12-29T17:33:00Z</dcterms:created>
  <dcterms:modified xsi:type="dcterms:W3CDTF">2022-12-29T17:33:00Z</dcterms:modified>
</cp:coreProperties>
</file>