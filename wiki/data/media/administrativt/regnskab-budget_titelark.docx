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5E31" w14:textId="28A0B306" w:rsidR="00A45088" w:rsidRDefault="00A45088" w:rsidP="0095546A"/>
    <w:p w14:paraId="3800C033" w14:textId="0FDA4843" w:rsidR="0095546A" w:rsidRDefault="0095546A" w:rsidP="0095546A"/>
    <w:p w14:paraId="4412DCC0" w14:textId="22AB8440" w:rsidR="0095546A" w:rsidRDefault="0095546A" w:rsidP="0095546A"/>
    <w:p w14:paraId="28FD3E34" w14:textId="16481826" w:rsidR="0095546A" w:rsidRDefault="0095546A" w:rsidP="0095546A"/>
    <w:p w14:paraId="66D339AD" w14:textId="505893D0" w:rsidR="0095546A" w:rsidRDefault="0095546A" w:rsidP="0095546A"/>
    <w:p w14:paraId="712B76F7" w14:textId="3BDF84F8" w:rsidR="0095546A" w:rsidRDefault="0095546A" w:rsidP="0095546A"/>
    <w:p w14:paraId="65D97E5C" w14:textId="77777777" w:rsidR="0095546A" w:rsidRDefault="0095546A" w:rsidP="0095546A"/>
    <w:p w14:paraId="60960767" w14:textId="3ECC1E72" w:rsidR="0095546A" w:rsidRDefault="0095546A" w:rsidP="0095546A"/>
    <w:p w14:paraId="37B8DB66" w14:textId="49C5A5AE" w:rsidR="0095546A" w:rsidRDefault="0095546A" w:rsidP="0095546A"/>
    <w:p w14:paraId="7C2C8C05" w14:textId="7DF9530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68EF8F4E" w14:textId="75A19FC0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2006</w:t>
      </w:r>
    </w:p>
    <w:p w14:paraId="547A8A3A" w14:textId="04E62EF5" w:rsidR="0095546A" w:rsidRDefault="0095546A">
      <w:r>
        <w:br w:type="page"/>
      </w:r>
    </w:p>
    <w:p w14:paraId="6A11FC4A" w14:textId="77777777" w:rsidR="0095546A" w:rsidRDefault="0095546A" w:rsidP="0095546A"/>
    <w:p w14:paraId="4F088410" w14:textId="77777777" w:rsidR="0095546A" w:rsidRDefault="0095546A" w:rsidP="0095546A"/>
    <w:p w14:paraId="14BF4A35" w14:textId="77777777" w:rsidR="0095546A" w:rsidRDefault="0095546A" w:rsidP="0095546A"/>
    <w:p w14:paraId="098E986B" w14:textId="77777777" w:rsidR="0095546A" w:rsidRDefault="0095546A" w:rsidP="0095546A"/>
    <w:p w14:paraId="3E79E716" w14:textId="77777777" w:rsidR="0095546A" w:rsidRDefault="0095546A" w:rsidP="0095546A"/>
    <w:p w14:paraId="65A302E4" w14:textId="77777777" w:rsidR="0095546A" w:rsidRDefault="0095546A" w:rsidP="0095546A"/>
    <w:p w14:paraId="39B2E51B" w14:textId="77777777" w:rsidR="0095546A" w:rsidRDefault="0095546A" w:rsidP="0095546A"/>
    <w:p w14:paraId="1F0C1573" w14:textId="77777777" w:rsidR="0095546A" w:rsidRDefault="0095546A" w:rsidP="0095546A"/>
    <w:p w14:paraId="2D9FB20C" w14:textId="77777777" w:rsidR="0095546A" w:rsidRDefault="0095546A" w:rsidP="0095546A"/>
    <w:p w14:paraId="627E44F5" w14:textId="276DDAD2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2128599A" w14:textId="77777777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2006</w:t>
      </w:r>
    </w:p>
    <w:p w14:paraId="24022052" w14:textId="77777777" w:rsidR="0095546A" w:rsidRPr="0095546A" w:rsidRDefault="0095546A" w:rsidP="0095546A"/>
    <w:p w14:paraId="0DA4104C" w14:textId="2E4DC762" w:rsidR="0095546A" w:rsidRDefault="0095546A">
      <w:r>
        <w:br w:type="page"/>
      </w:r>
    </w:p>
    <w:p w14:paraId="47998571" w14:textId="77777777" w:rsidR="0095546A" w:rsidRDefault="0095546A" w:rsidP="0095546A"/>
    <w:p w14:paraId="67A12055" w14:textId="77777777" w:rsidR="0095546A" w:rsidRDefault="0095546A" w:rsidP="0095546A"/>
    <w:p w14:paraId="2B624661" w14:textId="77777777" w:rsidR="0095546A" w:rsidRDefault="0095546A" w:rsidP="0095546A"/>
    <w:p w14:paraId="7432C77C" w14:textId="77777777" w:rsidR="0095546A" w:rsidRDefault="0095546A" w:rsidP="0095546A"/>
    <w:p w14:paraId="5B1BCE7D" w14:textId="77777777" w:rsidR="0095546A" w:rsidRDefault="0095546A" w:rsidP="0095546A"/>
    <w:p w14:paraId="54CD87B9" w14:textId="77777777" w:rsidR="0095546A" w:rsidRDefault="0095546A" w:rsidP="0095546A"/>
    <w:p w14:paraId="6BDC96C7" w14:textId="77777777" w:rsidR="0095546A" w:rsidRDefault="0095546A" w:rsidP="0095546A"/>
    <w:p w14:paraId="08913094" w14:textId="77777777" w:rsidR="0095546A" w:rsidRDefault="0095546A" w:rsidP="0095546A"/>
    <w:p w14:paraId="450160FA" w14:textId="77777777" w:rsidR="0095546A" w:rsidRDefault="0095546A" w:rsidP="0095546A"/>
    <w:p w14:paraId="60F22E09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45DCF998" w14:textId="6B41F2F8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>
        <w:rPr>
          <w:sz w:val="140"/>
          <w:szCs w:val="140"/>
        </w:rPr>
        <w:t>7</w:t>
      </w:r>
    </w:p>
    <w:p w14:paraId="49600C64" w14:textId="77777777" w:rsidR="0095546A" w:rsidRDefault="0095546A" w:rsidP="0095546A">
      <w:r>
        <w:br w:type="page"/>
      </w:r>
    </w:p>
    <w:p w14:paraId="04C83FCF" w14:textId="77777777" w:rsidR="0095546A" w:rsidRDefault="0095546A" w:rsidP="0095546A"/>
    <w:p w14:paraId="114495C2" w14:textId="77777777" w:rsidR="0095546A" w:rsidRDefault="0095546A" w:rsidP="0095546A"/>
    <w:p w14:paraId="0F31F7BD" w14:textId="77777777" w:rsidR="0095546A" w:rsidRDefault="0095546A" w:rsidP="0095546A"/>
    <w:p w14:paraId="0AF9D359" w14:textId="77777777" w:rsidR="0095546A" w:rsidRDefault="0095546A" w:rsidP="0095546A"/>
    <w:p w14:paraId="2D2DADF6" w14:textId="77777777" w:rsidR="0095546A" w:rsidRDefault="0095546A" w:rsidP="0095546A"/>
    <w:p w14:paraId="4C778BC9" w14:textId="77777777" w:rsidR="0095546A" w:rsidRDefault="0095546A" w:rsidP="0095546A"/>
    <w:p w14:paraId="213A7A8F" w14:textId="77777777" w:rsidR="0095546A" w:rsidRDefault="0095546A" w:rsidP="0095546A"/>
    <w:p w14:paraId="5B7C7FF0" w14:textId="77777777" w:rsidR="0095546A" w:rsidRDefault="0095546A" w:rsidP="0095546A"/>
    <w:p w14:paraId="5244F8AC" w14:textId="77777777" w:rsidR="0095546A" w:rsidRDefault="0095546A" w:rsidP="0095546A"/>
    <w:p w14:paraId="3B04BA32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3F67F697" w14:textId="62046488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>
        <w:rPr>
          <w:sz w:val="140"/>
          <w:szCs w:val="140"/>
        </w:rPr>
        <w:t>7</w:t>
      </w:r>
    </w:p>
    <w:p w14:paraId="126BE450" w14:textId="77777777" w:rsidR="0095546A" w:rsidRPr="0095546A" w:rsidRDefault="0095546A" w:rsidP="0095546A"/>
    <w:p w14:paraId="5022824A" w14:textId="77777777" w:rsidR="0095546A" w:rsidRPr="0095546A" w:rsidRDefault="0095546A" w:rsidP="0095546A"/>
    <w:p w14:paraId="78E6C17B" w14:textId="56ED37AF" w:rsidR="0095546A" w:rsidRDefault="0095546A">
      <w:r>
        <w:br w:type="page"/>
      </w:r>
    </w:p>
    <w:p w14:paraId="31323C37" w14:textId="77777777" w:rsidR="0095546A" w:rsidRDefault="0095546A" w:rsidP="0095546A"/>
    <w:p w14:paraId="6F3CCC4A" w14:textId="77777777" w:rsidR="0095546A" w:rsidRDefault="0095546A" w:rsidP="0095546A"/>
    <w:p w14:paraId="0A762993" w14:textId="77777777" w:rsidR="0095546A" w:rsidRDefault="0095546A" w:rsidP="0095546A"/>
    <w:p w14:paraId="72259516" w14:textId="77777777" w:rsidR="0095546A" w:rsidRDefault="0095546A" w:rsidP="0095546A"/>
    <w:p w14:paraId="26D55F09" w14:textId="77777777" w:rsidR="0095546A" w:rsidRDefault="0095546A" w:rsidP="0095546A"/>
    <w:p w14:paraId="62ABA16D" w14:textId="77777777" w:rsidR="0095546A" w:rsidRDefault="0095546A" w:rsidP="0095546A"/>
    <w:p w14:paraId="6D5CC589" w14:textId="77777777" w:rsidR="0095546A" w:rsidRDefault="0095546A" w:rsidP="0095546A"/>
    <w:p w14:paraId="1B130B0A" w14:textId="77777777" w:rsidR="0095546A" w:rsidRDefault="0095546A" w:rsidP="0095546A"/>
    <w:p w14:paraId="449B3242" w14:textId="77777777" w:rsidR="0095546A" w:rsidRDefault="0095546A" w:rsidP="0095546A"/>
    <w:p w14:paraId="10E3ED97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131E64A5" w14:textId="361CBF72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>
        <w:rPr>
          <w:sz w:val="140"/>
          <w:szCs w:val="140"/>
        </w:rPr>
        <w:t>8</w:t>
      </w:r>
    </w:p>
    <w:p w14:paraId="1007B68E" w14:textId="77777777" w:rsidR="0095546A" w:rsidRDefault="0095546A" w:rsidP="0095546A">
      <w:r>
        <w:br w:type="page"/>
      </w:r>
    </w:p>
    <w:p w14:paraId="12F32A4C" w14:textId="77777777" w:rsidR="0095546A" w:rsidRDefault="0095546A" w:rsidP="0095546A"/>
    <w:p w14:paraId="15AA6EBE" w14:textId="77777777" w:rsidR="0095546A" w:rsidRDefault="0095546A" w:rsidP="0095546A"/>
    <w:p w14:paraId="46672D4A" w14:textId="77777777" w:rsidR="0095546A" w:rsidRDefault="0095546A" w:rsidP="0095546A"/>
    <w:p w14:paraId="7F41478C" w14:textId="77777777" w:rsidR="0095546A" w:rsidRDefault="0095546A" w:rsidP="0095546A"/>
    <w:p w14:paraId="0662B3A2" w14:textId="77777777" w:rsidR="0095546A" w:rsidRDefault="0095546A" w:rsidP="0095546A"/>
    <w:p w14:paraId="13920560" w14:textId="77777777" w:rsidR="0095546A" w:rsidRDefault="0095546A" w:rsidP="0095546A"/>
    <w:p w14:paraId="63E4FE34" w14:textId="77777777" w:rsidR="0095546A" w:rsidRDefault="0095546A" w:rsidP="0095546A"/>
    <w:p w14:paraId="62F8F1EC" w14:textId="77777777" w:rsidR="0095546A" w:rsidRDefault="0095546A" w:rsidP="0095546A"/>
    <w:p w14:paraId="0365CD32" w14:textId="77777777" w:rsidR="0095546A" w:rsidRDefault="0095546A" w:rsidP="0095546A"/>
    <w:p w14:paraId="737D9E33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352AFCB8" w14:textId="1AD4D282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>
        <w:rPr>
          <w:sz w:val="140"/>
          <w:szCs w:val="140"/>
        </w:rPr>
        <w:t>8</w:t>
      </w:r>
    </w:p>
    <w:p w14:paraId="4D2DF1CA" w14:textId="77777777" w:rsidR="0095546A" w:rsidRPr="0095546A" w:rsidRDefault="0095546A" w:rsidP="0095546A"/>
    <w:p w14:paraId="76A1AF24" w14:textId="77777777" w:rsidR="0095546A" w:rsidRPr="0095546A" w:rsidRDefault="0095546A" w:rsidP="0095546A"/>
    <w:p w14:paraId="657E1681" w14:textId="33C8F356" w:rsidR="0095546A" w:rsidRDefault="0095546A">
      <w:r>
        <w:br w:type="page"/>
      </w:r>
    </w:p>
    <w:p w14:paraId="1580387F" w14:textId="77777777" w:rsidR="0095546A" w:rsidRDefault="0095546A" w:rsidP="0095546A"/>
    <w:p w14:paraId="73041183" w14:textId="77777777" w:rsidR="0095546A" w:rsidRDefault="0095546A" w:rsidP="0095546A"/>
    <w:p w14:paraId="7E20C353" w14:textId="77777777" w:rsidR="0095546A" w:rsidRDefault="0095546A" w:rsidP="0095546A"/>
    <w:p w14:paraId="49F2475B" w14:textId="77777777" w:rsidR="0095546A" w:rsidRDefault="0095546A" w:rsidP="0095546A"/>
    <w:p w14:paraId="6EA83FCE" w14:textId="77777777" w:rsidR="0095546A" w:rsidRDefault="0095546A" w:rsidP="0095546A"/>
    <w:p w14:paraId="47A4A232" w14:textId="77777777" w:rsidR="0095546A" w:rsidRDefault="0095546A" w:rsidP="0095546A"/>
    <w:p w14:paraId="11EF226C" w14:textId="77777777" w:rsidR="0095546A" w:rsidRDefault="0095546A" w:rsidP="0095546A"/>
    <w:p w14:paraId="1E083CF0" w14:textId="77777777" w:rsidR="0095546A" w:rsidRDefault="0095546A" w:rsidP="0095546A"/>
    <w:p w14:paraId="3D168367" w14:textId="77777777" w:rsidR="0095546A" w:rsidRDefault="0095546A" w:rsidP="0095546A"/>
    <w:p w14:paraId="23BBD372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77AB8BC3" w14:textId="1A708755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200</w:t>
      </w:r>
      <w:r>
        <w:rPr>
          <w:sz w:val="140"/>
          <w:szCs w:val="140"/>
        </w:rPr>
        <w:t>9</w:t>
      </w:r>
    </w:p>
    <w:p w14:paraId="0B1D9F65" w14:textId="77777777" w:rsidR="0095546A" w:rsidRDefault="0095546A" w:rsidP="0095546A">
      <w:r>
        <w:br w:type="page"/>
      </w:r>
    </w:p>
    <w:p w14:paraId="0A789A5F" w14:textId="77777777" w:rsidR="0095546A" w:rsidRDefault="0095546A" w:rsidP="0095546A"/>
    <w:p w14:paraId="4FC6D639" w14:textId="77777777" w:rsidR="0095546A" w:rsidRDefault="0095546A" w:rsidP="0095546A"/>
    <w:p w14:paraId="1A152CE4" w14:textId="77777777" w:rsidR="0095546A" w:rsidRDefault="0095546A" w:rsidP="0095546A"/>
    <w:p w14:paraId="3967D4AF" w14:textId="77777777" w:rsidR="0095546A" w:rsidRDefault="0095546A" w:rsidP="0095546A"/>
    <w:p w14:paraId="5F571DB5" w14:textId="77777777" w:rsidR="0095546A" w:rsidRDefault="0095546A" w:rsidP="0095546A"/>
    <w:p w14:paraId="2C1B8451" w14:textId="77777777" w:rsidR="0095546A" w:rsidRDefault="0095546A" w:rsidP="0095546A"/>
    <w:p w14:paraId="36AFEFEB" w14:textId="77777777" w:rsidR="0095546A" w:rsidRDefault="0095546A" w:rsidP="0095546A"/>
    <w:p w14:paraId="1693D1B5" w14:textId="77777777" w:rsidR="0095546A" w:rsidRDefault="0095546A" w:rsidP="0095546A"/>
    <w:p w14:paraId="3FE0BD3C" w14:textId="77777777" w:rsidR="0095546A" w:rsidRDefault="0095546A" w:rsidP="0095546A"/>
    <w:p w14:paraId="2BC86E48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433B7E92" w14:textId="3E66989E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09</w:t>
      </w:r>
    </w:p>
    <w:p w14:paraId="5C738CA4" w14:textId="77777777" w:rsidR="0095546A" w:rsidRPr="0095546A" w:rsidRDefault="0095546A" w:rsidP="0095546A"/>
    <w:p w14:paraId="57E7551B" w14:textId="77777777" w:rsidR="0095546A" w:rsidRPr="0095546A" w:rsidRDefault="0095546A" w:rsidP="0095546A"/>
    <w:p w14:paraId="3F2BFC70" w14:textId="60B8CB5E" w:rsidR="0095546A" w:rsidRDefault="0095546A">
      <w:r>
        <w:br w:type="page"/>
      </w:r>
    </w:p>
    <w:p w14:paraId="48BF2252" w14:textId="77777777" w:rsidR="0095546A" w:rsidRDefault="0095546A" w:rsidP="0095546A"/>
    <w:p w14:paraId="6794899D" w14:textId="77777777" w:rsidR="0095546A" w:rsidRDefault="0095546A" w:rsidP="0095546A"/>
    <w:p w14:paraId="48704678" w14:textId="77777777" w:rsidR="0095546A" w:rsidRDefault="0095546A" w:rsidP="0095546A"/>
    <w:p w14:paraId="164C3BCB" w14:textId="77777777" w:rsidR="0095546A" w:rsidRDefault="0095546A" w:rsidP="0095546A"/>
    <w:p w14:paraId="059E9831" w14:textId="77777777" w:rsidR="0095546A" w:rsidRDefault="0095546A" w:rsidP="0095546A"/>
    <w:p w14:paraId="3041412E" w14:textId="77777777" w:rsidR="0095546A" w:rsidRDefault="0095546A" w:rsidP="0095546A"/>
    <w:p w14:paraId="526E5016" w14:textId="77777777" w:rsidR="0095546A" w:rsidRDefault="0095546A" w:rsidP="0095546A"/>
    <w:p w14:paraId="6D0335AE" w14:textId="77777777" w:rsidR="0095546A" w:rsidRDefault="0095546A" w:rsidP="0095546A"/>
    <w:p w14:paraId="2F2F3E50" w14:textId="77777777" w:rsidR="0095546A" w:rsidRDefault="0095546A" w:rsidP="0095546A"/>
    <w:p w14:paraId="42763E55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4D42105B" w14:textId="10F67DDF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10</w:t>
      </w:r>
    </w:p>
    <w:p w14:paraId="7A7A45DA" w14:textId="77777777" w:rsidR="0095546A" w:rsidRDefault="0095546A" w:rsidP="0095546A">
      <w:r>
        <w:br w:type="page"/>
      </w:r>
    </w:p>
    <w:p w14:paraId="3FD6B162" w14:textId="77777777" w:rsidR="0095546A" w:rsidRDefault="0095546A" w:rsidP="0095546A"/>
    <w:p w14:paraId="2A5FD9BD" w14:textId="77777777" w:rsidR="0095546A" w:rsidRDefault="0095546A" w:rsidP="0095546A"/>
    <w:p w14:paraId="3A30F908" w14:textId="77777777" w:rsidR="0095546A" w:rsidRDefault="0095546A" w:rsidP="0095546A"/>
    <w:p w14:paraId="03CE8BCA" w14:textId="77777777" w:rsidR="0095546A" w:rsidRDefault="0095546A" w:rsidP="0095546A"/>
    <w:p w14:paraId="25D57CBB" w14:textId="77777777" w:rsidR="0095546A" w:rsidRDefault="0095546A" w:rsidP="0095546A"/>
    <w:p w14:paraId="0A1EDC31" w14:textId="77777777" w:rsidR="0095546A" w:rsidRDefault="0095546A" w:rsidP="0095546A"/>
    <w:p w14:paraId="5CF1F780" w14:textId="77777777" w:rsidR="0095546A" w:rsidRDefault="0095546A" w:rsidP="0095546A"/>
    <w:p w14:paraId="49B0D014" w14:textId="77777777" w:rsidR="0095546A" w:rsidRDefault="0095546A" w:rsidP="0095546A"/>
    <w:p w14:paraId="1F2B5C4B" w14:textId="77777777" w:rsidR="0095546A" w:rsidRDefault="0095546A" w:rsidP="0095546A"/>
    <w:p w14:paraId="5D807898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249F46C6" w14:textId="08485062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10</w:t>
      </w:r>
    </w:p>
    <w:p w14:paraId="0D6ACE75" w14:textId="77777777" w:rsidR="0095546A" w:rsidRPr="0095546A" w:rsidRDefault="0095546A" w:rsidP="0095546A"/>
    <w:p w14:paraId="557F1EA4" w14:textId="77777777" w:rsidR="0095546A" w:rsidRPr="0095546A" w:rsidRDefault="0095546A" w:rsidP="0095546A"/>
    <w:p w14:paraId="64A0E178" w14:textId="0AF69FC6" w:rsidR="0095546A" w:rsidRDefault="0095546A">
      <w:r>
        <w:br w:type="page"/>
      </w:r>
    </w:p>
    <w:p w14:paraId="14501991" w14:textId="77777777" w:rsidR="0095546A" w:rsidRDefault="0095546A" w:rsidP="0095546A"/>
    <w:p w14:paraId="5FF193DC" w14:textId="77777777" w:rsidR="0095546A" w:rsidRDefault="0095546A" w:rsidP="0095546A"/>
    <w:p w14:paraId="51C24400" w14:textId="77777777" w:rsidR="0095546A" w:rsidRDefault="0095546A" w:rsidP="0095546A"/>
    <w:p w14:paraId="24B78F1D" w14:textId="77777777" w:rsidR="0095546A" w:rsidRDefault="0095546A" w:rsidP="0095546A"/>
    <w:p w14:paraId="30FA2094" w14:textId="77777777" w:rsidR="0095546A" w:rsidRDefault="0095546A" w:rsidP="0095546A"/>
    <w:p w14:paraId="06C0ADD4" w14:textId="77777777" w:rsidR="0095546A" w:rsidRDefault="0095546A" w:rsidP="0095546A"/>
    <w:p w14:paraId="28D94C40" w14:textId="77777777" w:rsidR="0095546A" w:rsidRDefault="0095546A" w:rsidP="0095546A"/>
    <w:p w14:paraId="334EE980" w14:textId="77777777" w:rsidR="0095546A" w:rsidRDefault="0095546A" w:rsidP="0095546A"/>
    <w:p w14:paraId="75609A74" w14:textId="77777777" w:rsidR="0095546A" w:rsidRDefault="0095546A" w:rsidP="0095546A"/>
    <w:p w14:paraId="161254DF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584EA4E2" w14:textId="2A3368AF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11</w:t>
      </w:r>
    </w:p>
    <w:p w14:paraId="5C1862F1" w14:textId="77777777" w:rsidR="0095546A" w:rsidRDefault="0095546A" w:rsidP="0095546A">
      <w:r>
        <w:br w:type="page"/>
      </w:r>
    </w:p>
    <w:p w14:paraId="2E98A685" w14:textId="77777777" w:rsidR="0095546A" w:rsidRDefault="0095546A" w:rsidP="0095546A"/>
    <w:p w14:paraId="31391688" w14:textId="77777777" w:rsidR="0095546A" w:rsidRDefault="0095546A" w:rsidP="0095546A"/>
    <w:p w14:paraId="76222D8E" w14:textId="77777777" w:rsidR="0095546A" w:rsidRDefault="0095546A" w:rsidP="0095546A"/>
    <w:p w14:paraId="183A8BBC" w14:textId="77777777" w:rsidR="0095546A" w:rsidRDefault="0095546A" w:rsidP="0095546A"/>
    <w:p w14:paraId="190F7B8C" w14:textId="77777777" w:rsidR="0095546A" w:rsidRDefault="0095546A" w:rsidP="0095546A"/>
    <w:p w14:paraId="020371F2" w14:textId="77777777" w:rsidR="0095546A" w:rsidRDefault="0095546A" w:rsidP="0095546A"/>
    <w:p w14:paraId="5936FA59" w14:textId="77777777" w:rsidR="0095546A" w:rsidRDefault="0095546A" w:rsidP="0095546A"/>
    <w:p w14:paraId="2D2F1355" w14:textId="77777777" w:rsidR="0095546A" w:rsidRDefault="0095546A" w:rsidP="0095546A"/>
    <w:p w14:paraId="02057D0C" w14:textId="77777777" w:rsidR="0095546A" w:rsidRDefault="0095546A" w:rsidP="0095546A"/>
    <w:p w14:paraId="279AEEAE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7DC36153" w14:textId="314D088B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11</w:t>
      </w:r>
    </w:p>
    <w:p w14:paraId="4B79B55F" w14:textId="77777777" w:rsidR="0095546A" w:rsidRPr="0095546A" w:rsidRDefault="0095546A" w:rsidP="0095546A"/>
    <w:p w14:paraId="172FE00C" w14:textId="77777777" w:rsidR="0095546A" w:rsidRPr="0095546A" w:rsidRDefault="0095546A" w:rsidP="0095546A"/>
    <w:p w14:paraId="325C26FA" w14:textId="22B2DA5E" w:rsidR="0095546A" w:rsidRDefault="0095546A">
      <w:r>
        <w:br w:type="page"/>
      </w:r>
    </w:p>
    <w:p w14:paraId="601D17E1" w14:textId="77777777" w:rsidR="0095546A" w:rsidRDefault="0095546A" w:rsidP="0095546A"/>
    <w:p w14:paraId="5729EBFA" w14:textId="77777777" w:rsidR="0095546A" w:rsidRDefault="0095546A" w:rsidP="0095546A"/>
    <w:p w14:paraId="7E4EBC78" w14:textId="77777777" w:rsidR="0095546A" w:rsidRDefault="0095546A" w:rsidP="0095546A"/>
    <w:p w14:paraId="2DA141F4" w14:textId="77777777" w:rsidR="0095546A" w:rsidRDefault="0095546A" w:rsidP="0095546A"/>
    <w:p w14:paraId="1E6BF8F2" w14:textId="77777777" w:rsidR="0095546A" w:rsidRDefault="0095546A" w:rsidP="0095546A"/>
    <w:p w14:paraId="2F3A2472" w14:textId="77777777" w:rsidR="0095546A" w:rsidRDefault="0095546A" w:rsidP="0095546A"/>
    <w:p w14:paraId="6494FCA8" w14:textId="77777777" w:rsidR="0095546A" w:rsidRDefault="0095546A" w:rsidP="0095546A"/>
    <w:p w14:paraId="42ADB1AA" w14:textId="77777777" w:rsidR="0095546A" w:rsidRDefault="0095546A" w:rsidP="0095546A"/>
    <w:p w14:paraId="1C85B188" w14:textId="77777777" w:rsidR="0095546A" w:rsidRDefault="0095546A" w:rsidP="0095546A"/>
    <w:p w14:paraId="4FF88207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0BA1154C" w14:textId="7F81591A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12</w:t>
      </w:r>
    </w:p>
    <w:p w14:paraId="3DBAB46A" w14:textId="77777777" w:rsidR="0095546A" w:rsidRDefault="0095546A" w:rsidP="0095546A">
      <w:r>
        <w:br w:type="page"/>
      </w:r>
    </w:p>
    <w:p w14:paraId="3EA81C00" w14:textId="77777777" w:rsidR="0095546A" w:rsidRDefault="0095546A" w:rsidP="0095546A"/>
    <w:p w14:paraId="52470F81" w14:textId="77777777" w:rsidR="0095546A" w:rsidRDefault="0095546A" w:rsidP="0095546A"/>
    <w:p w14:paraId="0B2AAA19" w14:textId="77777777" w:rsidR="0095546A" w:rsidRDefault="0095546A" w:rsidP="0095546A"/>
    <w:p w14:paraId="7ECC3993" w14:textId="77777777" w:rsidR="0095546A" w:rsidRDefault="0095546A" w:rsidP="0095546A"/>
    <w:p w14:paraId="7BC9BAF4" w14:textId="77777777" w:rsidR="0095546A" w:rsidRDefault="0095546A" w:rsidP="0095546A"/>
    <w:p w14:paraId="05161AE8" w14:textId="77777777" w:rsidR="0095546A" w:rsidRDefault="0095546A" w:rsidP="0095546A"/>
    <w:p w14:paraId="3C12D7ED" w14:textId="77777777" w:rsidR="0095546A" w:rsidRDefault="0095546A" w:rsidP="0095546A"/>
    <w:p w14:paraId="39F267EE" w14:textId="77777777" w:rsidR="0095546A" w:rsidRDefault="0095546A" w:rsidP="0095546A"/>
    <w:p w14:paraId="2389DE38" w14:textId="77777777" w:rsidR="0095546A" w:rsidRDefault="0095546A" w:rsidP="0095546A"/>
    <w:p w14:paraId="7B1ECC21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6789FA42" w14:textId="4150E752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12</w:t>
      </w:r>
    </w:p>
    <w:p w14:paraId="3352A1F3" w14:textId="77777777" w:rsidR="0095546A" w:rsidRPr="0095546A" w:rsidRDefault="0095546A" w:rsidP="0095546A"/>
    <w:p w14:paraId="041BB74E" w14:textId="77777777" w:rsidR="0095546A" w:rsidRPr="0095546A" w:rsidRDefault="0095546A" w:rsidP="0095546A"/>
    <w:p w14:paraId="42700FDB" w14:textId="3653DE83" w:rsidR="0095546A" w:rsidRDefault="0095546A">
      <w:r>
        <w:br w:type="page"/>
      </w:r>
    </w:p>
    <w:p w14:paraId="7D44669F" w14:textId="77777777" w:rsidR="0095546A" w:rsidRDefault="0095546A" w:rsidP="0095546A"/>
    <w:p w14:paraId="4421D4DA" w14:textId="77777777" w:rsidR="0095546A" w:rsidRDefault="0095546A" w:rsidP="0095546A"/>
    <w:p w14:paraId="60EF8908" w14:textId="77777777" w:rsidR="0095546A" w:rsidRDefault="0095546A" w:rsidP="0095546A"/>
    <w:p w14:paraId="6068EFF1" w14:textId="77777777" w:rsidR="0095546A" w:rsidRDefault="0095546A" w:rsidP="0095546A"/>
    <w:p w14:paraId="34C9C9F1" w14:textId="77777777" w:rsidR="0095546A" w:rsidRDefault="0095546A" w:rsidP="0095546A"/>
    <w:p w14:paraId="3C54F0C7" w14:textId="77777777" w:rsidR="0095546A" w:rsidRDefault="0095546A" w:rsidP="0095546A"/>
    <w:p w14:paraId="21A5CE0C" w14:textId="77777777" w:rsidR="0095546A" w:rsidRDefault="0095546A" w:rsidP="0095546A"/>
    <w:p w14:paraId="70DE6E56" w14:textId="77777777" w:rsidR="0095546A" w:rsidRDefault="0095546A" w:rsidP="0095546A"/>
    <w:p w14:paraId="203BBA20" w14:textId="77777777" w:rsidR="0095546A" w:rsidRDefault="0095546A" w:rsidP="0095546A"/>
    <w:p w14:paraId="2E603238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3B736AF5" w14:textId="442825E3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13</w:t>
      </w:r>
    </w:p>
    <w:p w14:paraId="55DAFFF6" w14:textId="77777777" w:rsidR="0095546A" w:rsidRDefault="0095546A" w:rsidP="0095546A">
      <w:r>
        <w:br w:type="page"/>
      </w:r>
    </w:p>
    <w:p w14:paraId="4D9A5ABB" w14:textId="77777777" w:rsidR="0095546A" w:rsidRDefault="0095546A" w:rsidP="0095546A"/>
    <w:p w14:paraId="35979405" w14:textId="77777777" w:rsidR="0095546A" w:rsidRDefault="0095546A" w:rsidP="0095546A"/>
    <w:p w14:paraId="131666BA" w14:textId="77777777" w:rsidR="0095546A" w:rsidRDefault="0095546A" w:rsidP="0095546A"/>
    <w:p w14:paraId="5D6F980E" w14:textId="77777777" w:rsidR="0095546A" w:rsidRDefault="0095546A" w:rsidP="0095546A"/>
    <w:p w14:paraId="1D292A8E" w14:textId="77777777" w:rsidR="0095546A" w:rsidRDefault="0095546A" w:rsidP="0095546A"/>
    <w:p w14:paraId="4F52386A" w14:textId="77777777" w:rsidR="0095546A" w:rsidRDefault="0095546A" w:rsidP="0095546A"/>
    <w:p w14:paraId="204B2881" w14:textId="77777777" w:rsidR="0095546A" w:rsidRDefault="0095546A" w:rsidP="0095546A"/>
    <w:p w14:paraId="7E5DA936" w14:textId="77777777" w:rsidR="0095546A" w:rsidRDefault="0095546A" w:rsidP="0095546A"/>
    <w:p w14:paraId="6A318057" w14:textId="77777777" w:rsidR="0095546A" w:rsidRDefault="0095546A" w:rsidP="0095546A"/>
    <w:p w14:paraId="08157009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3977C85C" w14:textId="6FDFD213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13</w:t>
      </w:r>
    </w:p>
    <w:p w14:paraId="434E4903" w14:textId="77777777" w:rsidR="0095546A" w:rsidRPr="0095546A" w:rsidRDefault="0095546A" w:rsidP="0095546A"/>
    <w:p w14:paraId="2D53DEE5" w14:textId="77777777" w:rsidR="0095546A" w:rsidRPr="0095546A" w:rsidRDefault="0095546A" w:rsidP="0095546A"/>
    <w:p w14:paraId="4A8C23C0" w14:textId="059AB2C3" w:rsidR="0095546A" w:rsidRDefault="0095546A">
      <w:r>
        <w:br w:type="page"/>
      </w:r>
    </w:p>
    <w:p w14:paraId="1E8E7854" w14:textId="77777777" w:rsidR="0095546A" w:rsidRDefault="0095546A" w:rsidP="0095546A"/>
    <w:p w14:paraId="5AAAFED6" w14:textId="77777777" w:rsidR="0095546A" w:rsidRDefault="0095546A" w:rsidP="0095546A"/>
    <w:p w14:paraId="6CFF4D27" w14:textId="77777777" w:rsidR="0095546A" w:rsidRDefault="0095546A" w:rsidP="0095546A"/>
    <w:p w14:paraId="193FC336" w14:textId="77777777" w:rsidR="0095546A" w:rsidRDefault="0095546A" w:rsidP="0095546A"/>
    <w:p w14:paraId="3E30B3C7" w14:textId="77777777" w:rsidR="0095546A" w:rsidRDefault="0095546A" w:rsidP="0095546A"/>
    <w:p w14:paraId="6D6DA5DE" w14:textId="77777777" w:rsidR="0095546A" w:rsidRDefault="0095546A" w:rsidP="0095546A"/>
    <w:p w14:paraId="228127EB" w14:textId="77777777" w:rsidR="0095546A" w:rsidRDefault="0095546A" w:rsidP="0095546A"/>
    <w:p w14:paraId="4FE515FF" w14:textId="77777777" w:rsidR="0095546A" w:rsidRDefault="0095546A" w:rsidP="0095546A"/>
    <w:p w14:paraId="2289B73F" w14:textId="77777777" w:rsidR="0095546A" w:rsidRDefault="0095546A" w:rsidP="0095546A"/>
    <w:p w14:paraId="1847BD09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132BD13F" w14:textId="3FF980B9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14</w:t>
      </w:r>
    </w:p>
    <w:p w14:paraId="13072299" w14:textId="77777777" w:rsidR="0095546A" w:rsidRDefault="0095546A" w:rsidP="0095546A">
      <w:r>
        <w:br w:type="page"/>
      </w:r>
    </w:p>
    <w:p w14:paraId="13C710B7" w14:textId="77777777" w:rsidR="0095546A" w:rsidRDefault="0095546A" w:rsidP="0095546A"/>
    <w:p w14:paraId="56D8FABF" w14:textId="77777777" w:rsidR="0095546A" w:rsidRDefault="0095546A" w:rsidP="0095546A"/>
    <w:p w14:paraId="5D18490D" w14:textId="77777777" w:rsidR="0095546A" w:rsidRDefault="0095546A" w:rsidP="0095546A"/>
    <w:p w14:paraId="07B7657F" w14:textId="77777777" w:rsidR="0095546A" w:rsidRDefault="0095546A" w:rsidP="0095546A"/>
    <w:p w14:paraId="21BD7096" w14:textId="77777777" w:rsidR="0095546A" w:rsidRDefault="0095546A" w:rsidP="0095546A"/>
    <w:p w14:paraId="7B94EDD9" w14:textId="77777777" w:rsidR="0095546A" w:rsidRDefault="0095546A" w:rsidP="0095546A"/>
    <w:p w14:paraId="1B75A95A" w14:textId="77777777" w:rsidR="0095546A" w:rsidRDefault="0095546A" w:rsidP="0095546A"/>
    <w:p w14:paraId="0BEE9D91" w14:textId="77777777" w:rsidR="0095546A" w:rsidRDefault="0095546A" w:rsidP="0095546A"/>
    <w:p w14:paraId="5C1F7C2C" w14:textId="77777777" w:rsidR="0095546A" w:rsidRDefault="0095546A" w:rsidP="0095546A"/>
    <w:p w14:paraId="3EEB7C2D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6B079C2B" w14:textId="397DDF5F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14</w:t>
      </w:r>
    </w:p>
    <w:p w14:paraId="1DFF04F3" w14:textId="77777777" w:rsidR="0095546A" w:rsidRPr="0095546A" w:rsidRDefault="0095546A" w:rsidP="0095546A"/>
    <w:p w14:paraId="5B6DA455" w14:textId="77777777" w:rsidR="0095546A" w:rsidRPr="0095546A" w:rsidRDefault="0095546A" w:rsidP="0095546A"/>
    <w:p w14:paraId="1AC8A5D4" w14:textId="18464AB7" w:rsidR="0095546A" w:rsidRDefault="0095546A">
      <w:r>
        <w:br w:type="page"/>
      </w:r>
    </w:p>
    <w:p w14:paraId="19308EA9" w14:textId="77777777" w:rsidR="0095546A" w:rsidRDefault="0095546A" w:rsidP="0095546A"/>
    <w:p w14:paraId="76DD97C6" w14:textId="77777777" w:rsidR="0095546A" w:rsidRDefault="0095546A" w:rsidP="0095546A"/>
    <w:p w14:paraId="2E14717B" w14:textId="77777777" w:rsidR="0095546A" w:rsidRDefault="0095546A" w:rsidP="0095546A"/>
    <w:p w14:paraId="61523A8C" w14:textId="77777777" w:rsidR="0095546A" w:rsidRDefault="0095546A" w:rsidP="0095546A"/>
    <w:p w14:paraId="2A9CF5E9" w14:textId="77777777" w:rsidR="0095546A" w:rsidRDefault="0095546A" w:rsidP="0095546A"/>
    <w:p w14:paraId="6292B872" w14:textId="77777777" w:rsidR="0095546A" w:rsidRDefault="0095546A" w:rsidP="0095546A"/>
    <w:p w14:paraId="31BACE39" w14:textId="77777777" w:rsidR="0095546A" w:rsidRDefault="0095546A" w:rsidP="0095546A"/>
    <w:p w14:paraId="66862E41" w14:textId="77777777" w:rsidR="0095546A" w:rsidRDefault="0095546A" w:rsidP="0095546A"/>
    <w:p w14:paraId="44A973BE" w14:textId="77777777" w:rsidR="0095546A" w:rsidRDefault="0095546A" w:rsidP="0095546A"/>
    <w:p w14:paraId="33CA0ABA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690A5F14" w14:textId="45882511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15</w:t>
      </w:r>
    </w:p>
    <w:p w14:paraId="4DEE767B" w14:textId="77777777" w:rsidR="0095546A" w:rsidRDefault="0095546A" w:rsidP="0095546A">
      <w:r>
        <w:br w:type="page"/>
      </w:r>
    </w:p>
    <w:p w14:paraId="50441BF5" w14:textId="77777777" w:rsidR="0095546A" w:rsidRDefault="0095546A" w:rsidP="0095546A"/>
    <w:p w14:paraId="5FF16696" w14:textId="77777777" w:rsidR="0095546A" w:rsidRDefault="0095546A" w:rsidP="0095546A"/>
    <w:p w14:paraId="4AF96780" w14:textId="77777777" w:rsidR="0095546A" w:rsidRDefault="0095546A" w:rsidP="0095546A"/>
    <w:p w14:paraId="5D047FA0" w14:textId="77777777" w:rsidR="0095546A" w:rsidRDefault="0095546A" w:rsidP="0095546A"/>
    <w:p w14:paraId="10A10D12" w14:textId="77777777" w:rsidR="0095546A" w:rsidRDefault="0095546A" w:rsidP="0095546A"/>
    <w:p w14:paraId="0D7F2D41" w14:textId="77777777" w:rsidR="0095546A" w:rsidRDefault="0095546A" w:rsidP="0095546A"/>
    <w:p w14:paraId="62F7D58D" w14:textId="77777777" w:rsidR="0095546A" w:rsidRDefault="0095546A" w:rsidP="0095546A"/>
    <w:p w14:paraId="58C8723D" w14:textId="77777777" w:rsidR="0095546A" w:rsidRDefault="0095546A" w:rsidP="0095546A"/>
    <w:p w14:paraId="1CD37D35" w14:textId="77777777" w:rsidR="0095546A" w:rsidRDefault="0095546A" w:rsidP="0095546A"/>
    <w:p w14:paraId="78771512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0B7043EF" w14:textId="1FF21ADD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15</w:t>
      </w:r>
    </w:p>
    <w:p w14:paraId="6CEAECFB" w14:textId="77777777" w:rsidR="0095546A" w:rsidRPr="0095546A" w:rsidRDefault="0095546A" w:rsidP="0095546A"/>
    <w:p w14:paraId="0B924C21" w14:textId="77777777" w:rsidR="0095546A" w:rsidRPr="0095546A" w:rsidRDefault="0095546A" w:rsidP="0095546A"/>
    <w:p w14:paraId="5BAD0F4B" w14:textId="067F33AE" w:rsidR="0095546A" w:rsidRDefault="0095546A">
      <w:r>
        <w:br w:type="page"/>
      </w:r>
    </w:p>
    <w:p w14:paraId="4B40B26D" w14:textId="77777777" w:rsidR="0095546A" w:rsidRDefault="0095546A" w:rsidP="0095546A"/>
    <w:p w14:paraId="0C09D59E" w14:textId="77777777" w:rsidR="0095546A" w:rsidRDefault="0095546A" w:rsidP="0095546A"/>
    <w:p w14:paraId="7054D5F4" w14:textId="77777777" w:rsidR="0095546A" w:rsidRDefault="0095546A" w:rsidP="0095546A"/>
    <w:p w14:paraId="01A0DD64" w14:textId="77777777" w:rsidR="0095546A" w:rsidRDefault="0095546A" w:rsidP="0095546A"/>
    <w:p w14:paraId="135A0099" w14:textId="77777777" w:rsidR="0095546A" w:rsidRDefault="0095546A" w:rsidP="0095546A"/>
    <w:p w14:paraId="7ED5BB0E" w14:textId="77777777" w:rsidR="0095546A" w:rsidRDefault="0095546A" w:rsidP="0095546A"/>
    <w:p w14:paraId="68760CBF" w14:textId="77777777" w:rsidR="0095546A" w:rsidRDefault="0095546A" w:rsidP="0095546A"/>
    <w:p w14:paraId="13D3D8FA" w14:textId="77777777" w:rsidR="0095546A" w:rsidRDefault="0095546A" w:rsidP="0095546A"/>
    <w:p w14:paraId="41379D47" w14:textId="77777777" w:rsidR="0095546A" w:rsidRDefault="0095546A" w:rsidP="0095546A"/>
    <w:p w14:paraId="0D9977F3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539B5FDF" w14:textId="052247B5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 w:rsidRPr="0095546A">
        <w:rPr>
          <w:sz w:val="140"/>
          <w:szCs w:val="140"/>
        </w:rPr>
        <w:t>6</w:t>
      </w:r>
    </w:p>
    <w:p w14:paraId="0AB9C981" w14:textId="77777777" w:rsidR="0095546A" w:rsidRDefault="0095546A" w:rsidP="0095546A">
      <w:r>
        <w:br w:type="page"/>
      </w:r>
    </w:p>
    <w:p w14:paraId="14740506" w14:textId="77777777" w:rsidR="0095546A" w:rsidRDefault="0095546A" w:rsidP="0095546A"/>
    <w:p w14:paraId="41F182A2" w14:textId="77777777" w:rsidR="0095546A" w:rsidRDefault="0095546A" w:rsidP="0095546A"/>
    <w:p w14:paraId="692D5751" w14:textId="77777777" w:rsidR="0095546A" w:rsidRDefault="0095546A" w:rsidP="0095546A"/>
    <w:p w14:paraId="0B7BAFCC" w14:textId="77777777" w:rsidR="0095546A" w:rsidRDefault="0095546A" w:rsidP="0095546A"/>
    <w:p w14:paraId="2313D1C5" w14:textId="77777777" w:rsidR="0095546A" w:rsidRDefault="0095546A" w:rsidP="0095546A"/>
    <w:p w14:paraId="4A632FEF" w14:textId="77777777" w:rsidR="0095546A" w:rsidRDefault="0095546A" w:rsidP="0095546A"/>
    <w:p w14:paraId="5A32B498" w14:textId="77777777" w:rsidR="0095546A" w:rsidRDefault="0095546A" w:rsidP="0095546A"/>
    <w:p w14:paraId="66472413" w14:textId="77777777" w:rsidR="0095546A" w:rsidRDefault="0095546A" w:rsidP="0095546A"/>
    <w:p w14:paraId="523FEC94" w14:textId="77777777" w:rsidR="0095546A" w:rsidRDefault="0095546A" w:rsidP="0095546A"/>
    <w:p w14:paraId="7963D762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064AC0D8" w14:textId="3108F10C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</w:t>
      </w:r>
      <w:r w:rsidRPr="0095546A">
        <w:rPr>
          <w:sz w:val="140"/>
          <w:szCs w:val="140"/>
        </w:rPr>
        <w:t>6</w:t>
      </w:r>
    </w:p>
    <w:p w14:paraId="7CD4C3DB" w14:textId="77777777" w:rsidR="0095546A" w:rsidRPr="0095546A" w:rsidRDefault="0095546A" w:rsidP="0095546A"/>
    <w:p w14:paraId="096A9AE7" w14:textId="77777777" w:rsidR="0095546A" w:rsidRPr="0095546A" w:rsidRDefault="0095546A" w:rsidP="0095546A"/>
    <w:p w14:paraId="58EE5BB2" w14:textId="59C54A96" w:rsidR="0095546A" w:rsidRDefault="0095546A">
      <w:r>
        <w:br w:type="page"/>
      </w:r>
    </w:p>
    <w:p w14:paraId="103ABDAE" w14:textId="77777777" w:rsidR="0095546A" w:rsidRDefault="0095546A" w:rsidP="0095546A"/>
    <w:p w14:paraId="388B880A" w14:textId="77777777" w:rsidR="0095546A" w:rsidRDefault="0095546A" w:rsidP="0095546A"/>
    <w:p w14:paraId="5BEEC614" w14:textId="77777777" w:rsidR="0095546A" w:rsidRDefault="0095546A" w:rsidP="0095546A"/>
    <w:p w14:paraId="7231D8B6" w14:textId="77777777" w:rsidR="0095546A" w:rsidRDefault="0095546A" w:rsidP="0095546A"/>
    <w:p w14:paraId="7D53AA16" w14:textId="77777777" w:rsidR="0095546A" w:rsidRDefault="0095546A" w:rsidP="0095546A"/>
    <w:p w14:paraId="0DB10475" w14:textId="77777777" w:rsidR="0095546A" w:rsidRDefault="0095546A" w:rsidP="0095546A"/>
    <w:p w14:paraId="5B04B6B9" w14:textId="77777777" w:rsidR="0095546A" w:rsidRDefault="0095546A" w:rsidP="0095546A"/>
    <w:p w14:paraId="5EE2B637" w14:textId="77777777" w:rsidR="0095546A" w:rsidRDefault="0095546A" w:rsidP="0095546A"/>
    <w:p w14:paraId="3A75421C" w14:textId="77777777" w:rsidR="0095546A" w:rsidRDefault="0095546A" w:rsidP="0095546A"/>
    <w:p w14:paraId="3F75F5C0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2B61AED4" w14:textId="61E1B3B2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17</w:t>
      </w:r>
    </w:p>
    <w:p w14:paraId="5D7CB9F4" w14:textId="77777777" w:rsidR="0095546A" w:rsidRDefault="0095546A" w:rsidP="0095546A">
      <w:r>
        <w:br w:type="page"/>
      </w:r>
    </w:p>
    <w:p w14:paraId="14F6B5A9" w14:textId="77777777" w:rsidR="0095546A" w:rsidRDefault="0095546A" w:rsidP="0095546A"/>
    <w:p w14:paraId="57A3DD13" w14:textId="77777777" w:rsidR="0095546A" w:rsidRDefault="0095546A" w:rsidP="0095546A"/>
    <w:p w14:paraId="44650316" w14:textId="77777777" w:rsidR="0095546A" w:rsidRDefault="0095546A" w:rsidP="0095546A"/>
    <w:p w14:paraId="72342D05" w14:textId="77777777" w:rsidR="0095546A" w:rsidRDefault="0095546A" w:rsidP="0095546A"/>
    <w:p w14:paraId="56B00456" w14:textId="77777777" w:rsidR="0095546A" w:rsidRDefault="0095546A" w:rsidP="0095546A"/>
    <w:p w14:paraId="39A34A42" w14:textId="77777777" w:rsidR="0095546A" w:rsidRDefault="0095546A" w:rsidP="0095546A"/>
    <w:p w14:paraId="486498D9" w14:textId="77777777" w:rsidR="0095546A" w:rsidRDefault="0095546A" w:rsidP="0095546A"/>
    <w:p w14:paraId="564892A0" w14:textId="77777777" w:rsidR="0095546A" w:rsidRDefault="0095546A" w:rsidP="0095546A"/>
    <w:p w14:paraId="392DDD24" w14:textId="77777777" w:rsidR="0095546A" w:rsidRDefault="0095546A" w:rsidP="0095546A"/>
    <w:p w14:paraId="2F897FD4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48F9A203" w14:textId="09721B66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17</w:t>
      </w:r>
    </w:p>
    <w:p w14:paraId="2BC91732" w14:textId="77777777" w:rsidR="0095546A" w:rsidRPr="0095546A" w:rsidRDefault="0095546A" w:rsidP="0095546A"/>
    <w:p w14:paraId="5C8BA54A" w14:textId="77777777" w:rsidR="0095546A" w:rsidRPr="0095546A" w:rsidRDefault="0095546A" w:rsidP="0095546A"/>
    <w:p w14:paraId="00CB3EF4" w14:textId="7450F6B3" w:rsidR="0095546A" w:rsidRDefault="0095546A">
      <w:r>
        <w:br w:type="page"/>
      </w:r>
    </w:p>
    <w:p w14:paraId="03062DAB" w14:textId="77777777" w:rsidR="0095546A" w:rsidRDefault="0095546A" w:rsidP="0095546A"/>
    <w:p w14:paraId="1F12A4BB" w14:textId="77777777" w:rsidR="0095546A" w:rsidRDefault="0095546A" w:rsidP="0095546A"/>
    <w:p w14:paraId="294668D6" w14:textId="77777777" w:rsidR="0095546A" w:rsidRDefault="0095546A" w:rsidP="0095546A"/>
    <w:p w14:paraId="0D30AE7D" w14:textId="77777777" w:rsidR="0095546A" w:rsidRDefault="0095546A" w:rsidP="0095546A"/>
    <w:p w14:paraId="1FA2B599" w14:textId="77777777" w:rsidR="0095546A" w:rsidRDefault="0095546A" w:rsidP="0095546A"/>
    <w:p w14:paraId="401D6D4C" w14:textId="77777777" w:rsidR="0095546A" w:rsidRDefault="0095546A" w:rsidP="0095546A"/>
    <w:p w14:paraId="43F6D7B9" w14:textId="77777777" w:rsidR="0095546A" w:rsidRDefault="0095546A" w:rsidP="0095546A"/>
    <w:p w14:paraId="6FBEA940" w14:textId="77777777" w:rsidR="0095546A" w:rsidRDefault="0095546A" w:rsidP="0095546A"/>
    <w:p w14:paraId="006FDC50" w14:textId="77777777" w:rsidR="0095546A" w:rsidRDefault="0095546A" w:rsidP="0095546A"/>
    <w:p w14:paraId="5E639771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2DB5B49A" w14:textId="3B4EE41D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18</w:t>
      </w:r>
    </w:p>
    <w:p w14:paraId="2EDE4220" w14:textId="77777777" w:rsidR="0095546A" w:rsidRDefault="0095546A" w:rsidP="0095546A">
      <w:r>
        <w:br w:type="page"/>
      </w:r>
    </w:p>
    <w:p w14:paraId="1F9B98B9" w14:textId="77777777" w:rsidR="0095546A" w:rsidRDefault="0095546A" w:rsidP="0095546A"/>
    <w:p w14:paraId="2F3EB58B" w14:textId="77777777" w:rsidR="0095546A" w:rsidRDefault="0095546A" w:rsidP="0095546A"/>
    <w:p w14:paraId="13C76227" w14:textId="77777777" w:rsidR="0095546A" w:rsidRDefault="0095546A" w:rsidP="0095546A"/>
    <w:p w14:paraId="630D1EAC" w14:textId="77777777" w:rsidR="0095546A" w:rsidRDefault="0095546A" w:rsidP="0095546A"/>
    <w:p w14:paraId="095EA8A5" w14:textId="77777777" w:rsidR="0095546A" w:rsidRDefault="0095546A" w:rsidP="0095546A"/>
    <w:p w14:paraId="0F787499" w14:textId="77777777" w:rsidR="0095546A" w:rsidRDefault="0095546A" w:rsidP="0095546A"/>
    <w:p w14:paraId="1B1DBCF8" w14:textId="77777777" w:rsidR="0095546A" w:rsidRDefault="0095546A" w:rsidP="0095546A"/>
    <w:p w14:paraId="5EE73016" w14:textId="77777777" w:rsidR="0095546A" w:rsidRDefault="0095546A" w:rsidP="0095546A"/>
    <w:p w14:paraId="662CAC75" w14:textId="77777777" w:rsidR="0095546A" w:rsidRDefault="0095546A" w:rsidP="0095546A"/>
    <w:p w14:paraId="5AE0F6FE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03705D19" w14:textId="5864DE87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18</w:t>
      </w:r>
    </w:p>
    <w:p w14:paraId="08B02E00" w14:textId="77777777" w:rsidR="0095546A" w:rsidRPr="0095546A" w:rsidRDefault="0095546A" w:rsidP="0095546A"/>
    <w:p w14:paraId="69E16607" w14:textId="77777777" w:rsidR="0095546A" w:rsidRPr="0095546A" w:rsidRDefault="0095546A" w:rsidP="0095546A"/>
    <w:p w14:paraId="611523AA" w14:textId="071404F2" w:rsidR="0095546A" w:rsidRDefault="0095546A">
      <w:r>
        <w:br w:type="page"/>
      </w:r>
    </w:p>
    <w:p w14:paraId="11D331A9" w14:textId="77777777" w:rsidR="0095546A" w:rsidRDefault="0095546A" w:rsidP="0095546A"/>
    <w:p w14:paraId="6E24CE53" w14:textId="77777777" w:rsidR="0095546A" w:rsidRDefault="0095546A" w:rsidP="0095546A"/>
    <w:p w14:paraId="150C2D42" w14:textId="77777777" w:rsidR="0095546A" w:rsidRDefault="0095546A" w:rsidP="0095546A"/>
    <w:p w14:paraId="0F30EE0F" w14:textId="77777777" w:rsidR="0095546A" w:rsidRDefault="0095546A" w:rsidP="0095546A"/>
    <w:p w14:paraId="632967F3" w14:textId="77777777" w:rsidR="0095546A" w:rsidRDefault="0095546A" w:rsidP="0095546A"/>
    <w:p w14:paraId="4685BF73" w14:textId="77777777" w:rsidR="0095546A" w:rsidRDefault="0095546A" w:rsidP="0095546A"/>
    <w:p w14:paraId="140E8761" w14:textId="77777777" w:rsidR="0095546A" w:rsidRDefault="0095546A" w:rsidP="0095546A"/>
    <w:p w14:paraId="0C6C5D99" w14:textId="77777777" w:rsidR="0095546A" w:rsidRDefault="0095546A" w:rsidP="0095546A"/>
    <w:p w14:paraId="344F6364" w14:textId="77777777" w:rsidR="0095546A" w:rsidRDefault="0095546A" w:rsidP="0095546A"/>
    <w:p w14:paraId="64A4BEA1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1F321562" w14:textId="49F73E2E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19</w:t>
      </w:r>
    </w:p>
    <w:p w14:paraId="5F6B23D8" w14:textId="77777777" w:rsidR="0095546A" w:rsidRDefault="0095546A" w:rsidP="0095546A">
      <w:r>
        <w:br w:type="page"/>
      </w:r>
    </w:p>
    <w:p w14:paraId="2C4B0E1B" w14:textId="77777777" w:rsidR="0095546A" w:rsidRDefault="0095546A" w:rsidP="0095546A"/>
    <w:p w14:paraId="5668E638" w14:textId="77777777" w:rsidR="0095546A" w:rsidRDefault="0095546A" w:rsidP="0095546A"/>
    <w:p w14:paraId="1154C5F8" w14:textId="77777777" w:rsidR="0095546A" w:rsidRDefault="0095546A" w:rsidP="0095546A"/>
    <w:p w14:paraId="7C3B637A" w14:textId="77777777" w:rsidR="0095546A" w:rsidRDefault="0095546A" w:rsidP="0095546A"/>
    <w:p w14:paraId="0D643BDB" w14:textId="77777777" w:rsidR="0095546A" w:rsidRDefault="0095546A" w:rsidP="0095546A"/>
    <w:p w14:paraId="5958EFD6" w14:textId="77777777" w:rsidR="0095546A" w:rsidRDefault="0095546A" w:rsidP="0095546A"/>
    <w:p w14:paraId="43F5D62F" w14:textId="77777777" w:rsidR="0095546A" w:rsidRDefault="0095546A" w:rsidP="0095546A"/>
    <w:p w14:paraId="4926A310" w14:textId="77777777" w:rsidR="0095546A" w:rsidRDefault="0095546A" w:rsidP="0095546A"/>
    <w:p w14:paraId="6A4A7C6B" w14:textId="77777777" w:rsidR="0095546A" w:rsidRDefault="0095546A" w:rsidP="0095546A"/>
    <w:p w14:paraId="46940C62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38ABDA94" w14:textId="2A7EB18E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19</w:t>
      </w:r>
    </w:p>
    <w:p w14:paraId="33ED247A" w14:textId="77777777" w:rsidR="0095546A" w:rsidRPr="0095546A" w:rsidRDefault="0095546A" w:rsidP="0095546A"/>
    <w:p w14:paraId="2B9D2574" w14:textId="77777777" w:rsidR="0095546A" w:rsidRPr="0095546A" w:rsidRDefault="0095546A" w:rsidP="0095546A"/>
    <w:p w14:paraId="260E68B2" w14:textId="46B29168" w:rsidR="0095546A" w:rsidRDefault="0095546A">
      <w:r>
        <w:br w:type="page"/>
      </w:r>
    </w:p>
    <w:p w14:paraId="32E0752F" w14:textId="77777777" w:rsidR="0095546A" w:rsidRDefault="0095546A" w:rsidP="0095546A"/>
    <w:p w14:paraId="67FC69E2" w14:textId="77777777" w:rsidR="0095546A" w:rsidRDefault="0095546A" w:rsidP="0095546A"/>
    <w:p w14:paraId="5976ECD3" w14:textId="77777777" w:rsidR="0095546A" w:rsidRDefault="0095546A" w:rsidP="0095546A"/>
    <w:p w14:paraId="42683FCE" w14:textId="77777777" w:rsidR="0095546A" w:rsidRDefault="0095546A" w:rsidP="0095546A"/>
    <w:p w14:paraId="3464A3EB" w14:textId="77777777" w:rsidR="0095546A" w:rsidRDefault="0095546A" w:rsidP="0095546A"/>
    <w:p w14:paraId="13F13F4C" w14:textId="77777777" w:rsidR="0095546A" w:rsidRDefault="0095546A" w:rsidP="0095546A"/>
    <w:p w14:paraId="291600AE" w14:textId="77777777" w:rsidR="0095546A" w:rsidRDefault="0095546A" w:rsidP="0095546A"/>
    <w:p w14:paraId="4C24E448" w14:textId="77777777" w:rsidR="0095546A" w:rsidRDefault="0095546A" w:rsidP="0095546A"/>
    <w:p w14:paraId="3E568C87" w14:textId="77777777" w:rsidR="0095546A" w:rsidRDefault="0095546A" w:rsidP="0095546A"/>
    <w:p w14:paraId="1959DFE0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27EE5D22" w14:textId="6BEAA406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20</w:t>
      </w:r>
    </w:p>
    <w:p w14:paraId="7E77A323" w14:textId="77777777" w:rsidR="0095546A" w:rsidRDefault="0095546A" w:rsidP="0095546A">
      <w:r>
        <w:br w:type="page"/>
      </w:r>
    </w:p>
    <w:p w14:paraId="4EBA61FC" w14:textId="77777777" w:rsidR="0095546A" w:rsidRDefault="0095546A" w:rsidP="0095546A"/>
    <w:p w14:paraId="5F4DEC84" w14:textId="77777777" w:rsidR="0095546A" w:rsidRDefault="0095546A" w:rsidP="0095546A"/>
    <w:p w14:paraId="4B777A57" w14:textId="77777777" w:rsidR="0095546A" w:rsidRDefault="0095546A" w:rsidP="0095546A"/>
    <w:p w14:paraId="419D3525" w14:textId="77777777" w:rsidR="0095546A" w:rsidRDefault="0095546A" w:rsidP="0095546A"/>
    <w:p w14:paraId="470CA89A" w14:textId="77777777" w:rsidR="0095546A" w:rsidRDefault="0095546A" w:rsidP="0095546A"/>
    <w:p w14:paraId="4BAD05D2" w14:textId="77777777" w:rsidR="0095546A" w:rsidRDefault="0095546A" w:rsidP="0095546A"/>
    <w:p w14:paraId="47C51604" w14:textId="77777777" w:rsidR="0095546A" w:rsidRDefault="0095546A" w:rsidP="0095546A"/>
    <w:p w14:paraId="6EEA714A" w14:textId="77777777" w:rsidR="0095546A" w:rsidRDefault="0095546A" w:rsidP="0095546A"/>
    <w:p w14:paraId="33091BEB" w14:textId="77777777" w:rsidR="0095546A" w:rsidRDefault="0095546A" w:rsidP="0095546A"/>
    <w:p w14:paraId="7F80DFE8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4B811A72" w14:textId="326FA67F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20</w:t>
      </w:r>
    </w:p>
    <w:p w14:paraId="00532B1C" w14:textId="330876D3" w:rsidR="0095546A" w:rsidRDefault="0095546A">
      <w:r>
        <w:br w:type="page"/>
      </w:r>
    </w:p>
    <w:p w14:paraId="6A8D02FA" w14:textId="77777777" w:rsidR="0095546A" w:rsidRDefault="0095546A" w:rsidP="0095546A"/>
    <w:p w14:paraId="3EB80FAE" w14:textId="77777777" w:rsidR="0095546A" w:rsidRDefault="0095546A" w:rsidP="0095546A"/>
    <w:p w14:paraId="363E5E67" w14:textId="77777777" w:rsidR="0095546A" w:rsidRDefault="0095546A" w:rsidP="0095546A"/>
    <w:p w14:paraId="11B8673E" w14:textId="77777777" w:rsidR="0095546A" w:rsidRDefault="0095546A" w:rsidP="0095546A"/>
    <w:p w14:paraId="6A5D767C" w14:textId="77777777" w:rsidR="0095546A" w:rsidRDefault="0095546A" w:rsidP="0095546A"/>
    <w:p w14:paraId="1E975F65" w14:textId="77777777" w:rsidR="0095546A" w:rsidRDefault="0095546A" w:rsidP="0095546A"/>
    <w:p w14:paraId="30337232" w14:textId="77777777" w:rsidR="0095546A" w:rsidRDefault="0095546A" w:rsidP="0095546A"/>
    <w:p w14:paraId="40B0AD19" w14:textId="77777777" w:rsidR="0095546A" w:rsidRDefault="0095546A" w:rsidP="0095546A"/>
    <w:p w14:paraId="54ED761E" w14:textId="77777777" w:rsidR="0095546A" w:rsidRDefault="0095546A" w:rsidP="0095546A"/>
    <w:p w14:paraId="34D9352A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REGNSKAB</w:t>
      </w:r>
    </w:p>
    <w:p w14:paraId="0BD9650D" w14:textId="40D1EF15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2</w:t>
      </w:r>
      <w:r>
        <w:rPr>
          <w:sz w:val="140"/>
          <w:szCs w:val="140"/>
        </w:rPr>
        <w:t>1</w:t>
      </w:r>
    </w:p>
    <w:p w14:paraId="2E066091" w14:textId="77777777" w:rsidR="0095546A" w:rsidRDefault="0095546A" w:rsidP="0095546A">
      <w:r>
        <w:br w:type="page"/>
      </w:r>
    </w:p>
    <w:p w14:paraId="45B36109" w14:textId="77777777" w:rsidR="0095546A" w:rsidRDefault="0095546A" w:rsidP="0095546A"/>
    <w:p w14:paraId="0D9E5F41" w14:textId="77777777" w:rsidR="0095546A" w:rsidRDefault="0095546A" w:rsidP="0095546A"/>
    <w:p w14:paraId="0FB8F0F2" w14:textId="77777777" w:rsidR="0095546A" w:rsidRDefault="0095546A" w:rsidP="0095546A"/>
    <w:p w14:paraId="45002D76" w14:textId="77777777" w:rsidR="0095546A" w:rsidRDefault="0095546A" w:rsidP="0095546A"/>
    <w:p w14:paraId="32DCCE87" w14:textId="77777777" w:rsidR="0095546A" w:rsidRDefault="0095546A" w:rsidP="0095546A"/>
    <w:p w14:paraId="5BEBCF88" w14:textId="77777777" w:rsidR="0095546A" w:rsidRDefault="0095546A" w:rsidP="0095546A"/>
    <w:p w14:paraId="008580FB" w14:textId="77777777" w:rsidR="0095546A" w:rsidRDefault="0095546A" w:rsidP="0095546A"/>
    <w:p w14:paraId="1CB1D83B" w14:textId="77777777" w:rsidR="0095546A" w:rsidRDefault="0095546A" w:rsidP="0095546A"/>
    <w:p w14:paraId="6DC10801" w14:textId="77777777" w:rsidR="0095546A" w:rsidRDefault="0095546A" w:rsidP="0095546A"/>
    <w:p w14:paraId="215CF907" w14:textId="77777777" w:rsidR="0095546A" w:rsidRPr="0095546A" w:rsidRDefault="0095546A" w:rsidP="0095546A">
      <w:pPr>
        <w:pStyle w:val="Titel"/>
        <w:rPr>
          <w:sz w:val="160"/>
          <w:szCs w:val="160"/>
        </w:rPr>
      </w:pPr>
      <w:r>
        <w:rPr>
          <w:sz w:val="160"/>
          <w:szCs w:val="160"/>
        </w:rPr>
        <w:t>BUDGET</w:t>
      </w:r>
    </w:p>
    <w:p w14:paraId="06CA3792" w14:textId="033B3554" w:rsidR="0095546A" w:rsidRDefault="0095546A" w:rsidP="0095546A">
      <w:pPr>
        <w:pStyle w:val="Undertitel"/>
        <w:rPr>
          <w:sz w:val="140"/>
          <w:szCs w:val="140"/>
        </w:rPr>
      </w:pPr>
      <w:r w:rsidRPr="0095546A">
        <w:rPr>
          <w:sz w:val="140"/>
          <w:szCs w:val="140"/>
        </w:rPr>
        <w:t>20</w:t>
      </w:r>
      <w:r>
        <w:rPr>
          <w:sz w:val="140"/>
          <w:szCs w:val="140"/>
        </w:rPr>
        <w:t>2</w:t>
      </w:r>
      <w:r>
        <w:rPr>
          <w:sz w:val="140"/>
          <w:szCs w:val="140"/>
        </w:rPr>
        <w:t>1</w:t>
      </w:r>
    </w:p>
    <w:p w14:paraId="66C339CB" w14:textId="77777777" w:rsidR="0095546A" w:rsidRPr="0095546A" w:rsidRDefault="0095546A" w:rsidP="0095546A"/>
    <w:sectPr w:rsidR="0095546A" w:rsidRPr="0095546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2D4F7" w14:textId="77777777" w:rsidR="0095546A" w:rsidRDefault="0095546A" w:rsidP="00A45088">
      <w:pPr>
        <w:spacing w:after="0" w:line="240" w:lineRule="auto"/>
      </w:pPr>
      <w:r>
        <w:separator/>
      </w:r>
    </w:p>
  </w:endnote>
  <w:endnote w:type="continuationSeparator" w:id="0">
    <w:p w14:paraId="54A8CAD0" w14:textId="77777777" w:rsidR="0095546A" w:rsidRDefault="0095546A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EA8EB" w14:textId="42CFE139" w:rsidR="00A45088" w:rsidRDefault="00A45088" w:rsidP="00A45088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82F2" w14:textId="77777777" w:rsidR="0095546A" w:rsidRDefault="0095546A" w:rsidP="00A45088">
      <w:pPr>
        <w:spacing w:after="0" w:line="240" w:lineRule="auto"/>
      </w:pPr>
      <w:r>
        <w:separator/>
      </w:r>
    </w:p>
  </w:footnote>
  <w:footnote w:type="continuationSeparator" w:id="0">
    <w:p w14:paraId="1A3A6564" w14:textId="77777777" w:rsidR="0095546A" w:rsidRDefault="0095546A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686C9" w14:textId="77777777"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 wp14:anchorId="44D123B4" wp14:editId="265381EA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9DBD43" w14:textId="77777777"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6FB8"/>
    <w:multiLevelType w:val="hybridMultilevel"/>
    <w:tmpl w:val="8B18B338"/>
    <w:lvl w:ilvl="0" w:tplc="B47C8F68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535"/>
    <w:multiLevelType w:val="hybridMultilevel"/>
    <w:tmpl w:val="5F6E6564"/>
    <w:lvl w:ilvl="0" w:tplc="09E872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6A"/>
    <w:rsid w:val="000B1043"/>
    <w:rsid w:val="000C5541"/>
    <w:rsid w:val="001D4B5B"/>
    <w:rsid w:val="00431C73"/>
    <w:rsid w:val="004B6025"/>
    <w:rsid w:val="004D78E6"/>
    <w:rsid w:val="00525AB3"/>
    <w:rsid w:val="00675A50"/>
    <w:rsid w:val="0095546A"/>
    <w:rsid w:val="00A45088"/>
    <w:rsid w:val="00B53884"/>
    <w:rsid w:val="00B87CD3"/>
    <w:rsid w:val="00C22E86"/>
    <w:rsid w:val="00C479D6"/>
    <w:rsid w:val="00D520B5"/>
    <w:rsid w:val="00D67AC9"/>
    <w:rsid w:val="00E31516"/>
    <w:rsid w:val="00E55DF7"/>
    <w:rsid w:val="00ED66D5"/>
    <w:rsid w:val="00E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BA56"/>
  <w15:chartTrackingRefBased/>
  <w15:docId w15:val="{B12C8672-1AD8-48F0-9CAF-B7FB70A8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16"/>
    <w:rPr>
      <w:rFonts w:ascii="Roboto" w:hAnsi="Roboto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25AB3"/>
    <w:pPr>
      <w:keepNext/>
      <w:keepLines/>
      <w:spacing w:before="480" w:after="12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66D5"/>
    <w:pPr>
      <w:keepNext/>
      <w:keepLines/>
      <w:spacing w:before="2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151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5AB3"/>
    <w:rPr>
      <w:rFonts w:ascii="Roboto" w:eastAsiaTheme="majorEastAsia" w:hAnsi="Roboto" w:cstheme="majorBidi"/>
      <w:b/>
      <w:color w:val="000000" w:themeColor="text1"/>
      <w:sz w:val="4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D66D5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B87CD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7CD3"/>
    <w:rPr>
      <w:rFonts w:ascii="Roboto" w:eastAsiaTheme="majorEastAsia" w:hAnsi="Roboto" w:cstheme="majorBidi"/>
      <w:b/>
      <w:spacing w:val="-10"/>
      <w:kern w:val="28"/>
      <w:sz w:val="6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E31516"/>
    <w:rPr>
      <w:rFonts w:ascii="Roboto" w:eastAsiaTheme="majorEastAsia" w:hAnsi="Roboto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B602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4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B6025"/>
    <w:rPr>
      <w:rFonts w:eastAsiaTheme="minorEastAsia"/>
      <w:color w:val="5A5A5A" w:themeColor="text1" w:themeTint="A5"/>
      <w:spacing w:val="15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\OneDrive\AKDTU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5</TotalTime>
  <Pages>32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1</cp:revision>
  <cp:lastPrinted>2015-07-26T16:59:00Z</cp:lastPrinted>
  <dcterms:created xsi:type="dcterms:W3CDTF">2020-10-17T10:50:00Z</dcterms:created>
  <dcterms:modified xsi:type="dcterms:W3CDTF">2020-10-17T10:55:00Z</dcterms:modified>
</cp:coreProperties>
</file>